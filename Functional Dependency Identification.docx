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534" w:type="dxa"/>
        <w:tblLayout w:type="fixed"/>
        <w:tblLook w:val="0600" w:firstRow="0" w:lastRow="0" w:firstColumn="0" w:lastColumn="0" w:noHBand="1" w:noVBand="1"/>
      </w:tblPr>
      <w:tblGrid>
        <w:gridCol w:w="5767"/>
        <w:gridCol w:w="5767"/>
      </w:tblGrid>
      <w:tr w:rsidR="00A81248" w:rsidRPr="003A798E" w14:paraId="7A0D80E2" w14:textId="77777777" w:rsidTr="001F1E73">
        <w:trPr>
          <w:trHeight w:val="101"/>
        </w:trPr>
        <w:tc>
          <w:tcPr>
            <w:tcW w:w="5767" w:type="dxa"/>
          </w:tcPr>
          <w:p w14:paraId="51560FE1" w14:textId="77777777" w:rsidR="00A81248" w:rsidRPr="003A798E" w:rsidRDefault="00A81248" w:rsidP="00A81248">
            <w:pPr>
              <w:pStyle w:val="GraphicAnchor"/>
            </w:pPr>
          </w:p>
        </w:tc>
        <w:tc>
          <w:tcPr>
            <w:tcW w:w="5767" w:type="dxa"/>
          </w:tcPr>
          <w:p w14:paraId="6DABFCC8" w14:textId="4B8A999E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4753CCE1" w14:textId="77777777" w:rsidTr="001F1E73">
        <w:trPr>
          <w:trHeight w:val="2450"/>
        </w:trPr>
        <w:tc>
          <w:tcPr>
            <w:tcW w:w="5767" w:type="dxa"/>
          </w:tcPr>
          <w:p w14:paraId="73166498" w14:textId="2282BB95" w:rsidR="00A81248" w:rsidRPr="00B600D6" w:rsidRDefault="00B600D6" w:rsidP="00C66528">
            <w:pPr>
              <w:pStyle w:val="Heading1"/>
              <w:rPr>
                <w:sz w:val="62"/>
                <w:szCs w:val="62"/>
              </w:rPr>
            </w:pPr>
            <w:r w:rsidRPr="00B600D6">
              <w:rPr>
                <w:sz w:val="62"/>
                <w:szCs w:val="62"/>
              </w:rPr>
              <w:t>Functional Dependency Identification</w:t>
            </w:r>
          </w:p>
        </w:tc>
        <w:tc>
          <w:tcPr>
            <w:tcW w:w="5767" w:type="dxa"/>
          </w:tcPr>
          <w:p w14:paraId="3D1E1D38" w14:textId="77777777" w:rsidR="00A81248" w:rsidRPr="00B600D6" w:rsidRDefault="00A81248">
            <w:pPr>
              <w:rPr>
                <w:sz w:val="56"/>
              </w:rPr>
            </w:pPr>
          </w:p>
        </w:tc>
      </w:tr>
      <w:tr w:rsidR="00A81248" w:rsidRPr="003A798E" w14:paraId="08D1A702" w14:textId="77777777" w:rsidTr="001F1E73">
        <w:trPr>
          <w:trHeight w:val="7265"/>
        </w:trPr>
        <w:tc>
          <w:tcPr>
            <w:tcW w:w="5767" w:type="dxa"/>
          </w:tcPr>
          <w:p w14:paraId="74E79DEA" w14:textId="37F69F96" w:rsidR="00A81248" w:rsidRPr="003A798E" w:rsidRDefault="00A81248"/>
        </w:tc>
        <w:tc>
          <w:tcPr>
            <w:tcW w:w="5767" w:type="dxa"/>
          </w:tcPr>
          <w:p w14:paraId="74A21377" w14:textId="2BCD3818" w:rsidR="00A81248" w:rsidRPr="003A798E" w:rsidRDefault="00A81248"/>
        </w:tc>
      </w:tr>
      <w:tr w:rsidR="00A81248" w:rsidRPr="003A798E" w14:paraId="7F5B82FC" w14:textId="77777777" w:rsidTr="001F1E73">
        <w:trPr>
          <w:trHeight w:val="681"/>
        </w:trPr>
        <w:tc>
          <w:tcPr>
            <w:tcW w:w="5767" w:type="dxa"/>
          </w:tcPr>
          <w:p w14:paraId="6E00A50E" w14:textId="77777777" w:rsidR="00A81248" w:rsidRPr="003A798E" w:rsidRDefault="00A81248"/>
        </w:tc>
        <w:tc>
          <w:tcPr>
            <w:tcW w:w="5767" w:type="dxa"/>
          </w:tcPr>
          <w:p w14:paraId="1FFE71AB" w14:textId="39D073C7" w:rsidR="00A81248" w:rsidRPr="001F1E73" w:rsidRDefault="009C29D0" w:rsidP="001F1E73">
            <w:pPr>
              <w:pStyle w:val="Heading2"/>
              <w:rPr>
                <w:rFonts w:ascii="Times New Roman" w:hAnsi="Times New Roman" w:cs="Times New Roman"/>
                <w:b/>
                <w:bCs/>
                <w:sz w:val="48"/>
                <w:szCs w:val="32"/>
              </w:rPr>
            </w:pPr>
            <w:r w:rsidRPr="001F1E73">
              <w:rPr>
                <w:rFonts w:ascii="Times New Roman" w:hAnsi="Times New Roman" w:cs="Times New Roman"/>
                <w:b/>
                <w:bCs/>
                <w:sz w:val="48"/>
                <w:szCs w:val="32"/>
              </w:rPr>
              <w:t>2CS402</w:t>
            </w:r>
          </w:p>
        </w:tc>
      </w:tr>
      <w:tr w:rsidR="00A81248" w:rsidRPr="003A798E" w14:paraId="66172ABC" w14:textId="77777777" w:rsidTr="001F1E73">
        <w:trPr>
          <w:trHeight w:val="1263"/>
        </w:trPr>
        <w:tc>
          <w:tcPr>
            <w:tcW w:w="5767" w:type="dxa"/>
          </w:tcPr>
          <w:p w14:paraId="74BD03E4" w14:textId="77777777" w:rsidR="00A81248" w:rsidRPr="003A798E" w:rsidRDefault="00A81248"/>
        </w:tc>
        <w:tc>
          <w:tcPr>
            <w:tcW w:w="5767" w:type="dxa"/>
          </w:tcPr>
          <w:p w14:paraId="76384A1C" w14:textId="3041CBED" w:rsidR="009C29D0" w:rsidRPr="001F1E73" w:rsidRDefault="009C29D0" w:rsidP="000C7058">
            <w:pPr>
              <w:pStyle w:val="Heading2"/>
              <w:ind w:left="-78" w:right="-80"/>
              <w:rPr>
                <w:rFonts w:ascii="Times New Roman" w:hAnsi="Times New Roman" w:cs="Times New Roman"/>
                <w:sz w:val="44"/>
                <w:szCs w:val="28"/>
              </w:rPr>
            </w:pPr>
            <w:r w:rsidRPr="009C29D0">
              <w:rPr>
                <w:rFonts w:ascii="Times New Roman" w:hAnsi="Times New Roman" w:cs="Times New Roman"/>
                <w:sz w:val="36"/>
                <w:szCs w:val="22"/>
              </w:rPr>
              <w:t>By-</w:t>
            </w:r>
            <w:r w:rsidR="000C7058">
              <w:rPr>
                <w:rFonts w:ascii="Times New Roman" w:hAnsi="Times New Roman" w:cs="Times New Roman"/>
                <w:sz w:val="36"/>
                <w:szCs w:val="22"/>
              </w:rPr>
              <w:t xml:space="preserve"> </w:t>
            </w:r>
            <w:r w:rsidRPr="001F1E73">
              <w:rPr>
                <w:rFonts w:ascii="Times New Roman" w:hAnsi="Times New Roman" w:cs="Times New Roman"/>
                <w:sz w:val="44"/>
                <w:szCs w:val="28"/>
              </w:rPr>
              <w:t>21BCE509</w:t>
            </w:r>
          </w:p>
          <w:p w14:paraId="6E384379" w14:textId="149C02E5" w:rsidR="009C29D0" w:rsidRPr="001F1E73" w:rsidRDefault="009C29D0" w:rsidP="009C29D0">
            <w:pPr>
              <w:pStyle w:val="Heading2"/>
              <w:ind w:left="-78" w:right="-80"/>
              <w:rPr>
                <w:rFonts w:ascii="Times New Roman" w:hAnsi="Times New Roman" w:cs="Times New Roman"/>
                <w:sz w:val="44"/>
                <w:szCs w:val="28"/>
              </w:rPr>
            </w:pPr>
            <w:r w:rsidRPr="001F1E73">
              <w:rPr>
                <w:rFonts w:ascii="Times New Roman" w:hAnsi="Times New Roman" w:cs="Times New Roman"/>
                <w:sz w:val="44"/>
                <w:szCs w:val="28"/>
              </w:rPr>
              <w:t xml:space="preserve">     </w:t>
            </w:r>
          </w:p>
          <w:p w14:paraId="0582AC46" w14:textId="63E1CA0B" w:rsidR="009C29D0" w:rsidRPr="009C29D0" w:rsidRDefault="009C29D0" w:rsidP="009C29D0"/>
          <w:p w14:paraId="6A6A0243" w14:textId="08DB983A" w:rsidR="00A81248" w:rsidRDefault="001F1E73" w:rsidP="00A81248">
            <w:pPr>
              <w:pStyle w:val="Heading2"/>
              <w:rPr>
                <w:rFonts w:ascii="Times New Roman" w:hAnsi="Times New Roman" w:cs="Times New Roman"/>
                <w:sz w:val="36"/>
                <w:szCs w:val="22"/>
              </w:rPr>
            </w:pPr>
            <w:r>
              <w:rPr>
                <w:rFonts w:ascii="Times New Roman" w:hAnsi="Times New Roman" w:cs="Times New Roman"/>
                <w:sz w:val="36"/>
                <w:szCs w:val="22"/>
              </w:rPr>
              <w:t xml:space="preserve">GUIDED by - </w:t>
            </w:r>
            <w:r w:rsidRPr="001F1E73">
              <w:rPr>
                <w:rFonts w:ascii="Times New Roman" w:hAnsi="Times New Roman" w:cs="Times New Roman"/>
                <w:sz w:val="44"/>
                <w:szCs w:val="28"/>
              </w:rPr>
              <w:t>ANUJA NAIR</w:t>
            </w:r>
          </w:p>
          <w:p w14:paraId="2A6A546C" w14:textId="77777777" w:rsidR="009C29D0" w:rsidRDefault="009C29D0" w:rsidP="009C29D0"/>
          <w:p w14:paraId="6A5F539A" w14:textId="4C358548" w:rsidR="009C29D0" w:rsidRPr="009C29D0" w:rsidRDefault="009C29D0" w:rsidP="009C29D0"/>
        </w:tc>
      </w:tr>
    </w:tbl>
    <w:p w14:paraId="5E5DA49B" w14:textId="264F2552" w:rsidR="00AF6FCE" w:rsidRDefault="001F1E73">
      <w:r w:rsidRPr="003A798E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68B88A" wp14:editId="100D9A38">
                <wp:simplePos x="0" y="0"/>
                <wp:positionH relativeFrom="margin">
                  <wp:posOffset>-460375</wp:posOffset>
                </wp:positionH>
                <wp:positionV relativeFrom="page">
                  <wp:posOffset>13970</wp:posOffset>
                </wp:positionV>
                <wp:extent cx="7772400" cy="10054800"/>
                <wp:effectExtent l="0" t="0" r="0" b="381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48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4D0E95" id="Group 1" o:spid="_x0000_s1026" alt="&quot;&quot;" style="position:absolute;margin-left:-36.25pt;margin-top:1.1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  <w:r w:rsidR="00AF6FCE">
        <w:br w:type="page"/>
      </w:r>
    </w:p>
    <w:tbl>
      <w:tblPr>
        <w:tblW w:w="10732" w:type="dxa"/>
        <w:shd w:val="clear" w:color="auto" w:fill="ECFBFB" w:themeFill="accent4"/>
        <w:tblLayout w:type="fixed"/>
        <w:tblLook w:val="0600" w:firstRow="0" w:lastRow="0" w:firstColumn="0" w:lastColumn="0" w:noHBand="1" w:noVBand="1"/>
      </w:tblPr>
      <w:tblGrid>
        <w:gridCol w:w="440"/>
        <w:gridCol w:w="10292"/>
      </w:tblGrid>
      <w:tr w:rsidR="00AF6FCE" w:rsidRPr="003A798E" w14:paraId="0D5EF93A" w14:textId="77777777" w:rsidTr="00CA2378">
        <w:trPr>
          <w:trHeight w:val="6017"/>
        </w:trPr>
        <w:tc>
          <w:tcPr>
            <w:tcW w:w="440" w:type="dxa"/>
            <w:shd w:val="clear" w:color="auto" w:fill="ECFBFB" w:themeFill="accent4"/>
          </w:tcPr>
          <w:p w14:paraId="380ABB54" w14:textId="77777777" w:rsidR="00AF6FCE" w:rsidRPr="003A798E" w:rsidRDefault="00AF6FCE" w:rsidP="00F5236F"/>
        </w:tc>
        <w:tc>
          <w:tcPr>
            <w:tcW w:w="10292" w:type="dxa"/>
            <w:tcBorders>
              <w:top w:val="single" w:sz="18" w:space="0" w:color="00C1C7" w:themeColor="accent2"/>
            </w:tcBorders>
            <w:shd w:val="clear" w:color="auto" w:fill="ECFBFB" w:themeFill="accent4"/>
            <w:vAlign w:val="center"/>
          </w:tcPr>
          <w:p w14:paraId="6ABFE9A7" w14:textId="77777777" w:rsidR="003C4A29" w:rsidRDefault="003C4A29" w:rsidP="003C4A29">
            <w:pPr>
              <w:pStyle w:val="Heading3"/>
              <w:rPr>
                <w:rStyle w:val="Emphasis"/>
              </w:rPr>
            </w:pPr>
          </w:p>
          <w:p w14:paraId="0EC14AFA" w14:textId="37559EF5" w:rsidR="00AF6FCE" w:rsidRDefault="00AF6FCE" w:rsidP="003C4A29">
            <w:pPr>
              <w:pStyle w:val="Heading3"/>
              <w:rPr>
                <w:rStyle w:val="Emphasis"/>
              </w:rPr>
            </w:pPr>
            <w:r>
              <w:rPr>
                <w:rStyle w:val="Emphasis"/>
              </w:rPr>
              <w:t>What are Functional Dependencies?</w:t>
            </w:r>
          </w:p>
          <w:p w14:paraId="00822BE3" w14:textId="77777777" w:rsidR="00AF6FCE" w:rsidRPr="00AF6FCE" w:rsidRDefault="00AF6FCE" w:rsidP="003C4A29"/>
          <w:p w14:paraId="0E130015" w14:textId="77777777" w:rsidR="003C4A29" w:rsidRPr="003C4A29" w:rsidRDefault="00AF6FCE" w:rsidP="003C4A29">
            <w:pPr>
              <w:pStyle w:val="Text"/>
              <w:rPr>
                <w:sz w:val="32"/>
                <w:szCs w:val="28"/>
              </w:rPr>
            </w:pPr>
            <w:r w:rsidRPr="003C4A29">
              <w:rPr>
                <w:sz w:val="32"/>
                <w:szCs w:val="28"/>
              </w:rPr>
              <w:t>A functional dependency is a constraint that specifies the relationship</w:t>
            </w:r>
          </w:p>
          <w:p w14:paraId="757642DB" w14:textId="208F632E" w:rsidR="00AF6FCE" w:rsidRPr="003C4A29" w:rsidRDefault="00AF6FCE" w:rsidP="003C4A29">
            <w:pPr>
              <w:pStyle w:val="Text"/>
              <w:rPr>
                <w:sz w:val="32"/>
                <w:szCs w:val="28"/>
              </w:rPr>
            </w:pPr>
            <w:r w:rsidRPr="003C4A29">
              <w:rPr>
                <w:sz w:val="32"/>
                <w:szCs w:val="28"/>
              </w:rPr>
              <w:t xml:space="preserve"> between two sets of attributes where one set can accurately determine the</w:t>
            </w:r>
            <w:r w:rsidR="003C4A29">
              <w:rPr>
                <w:sz w:val="32"/>
                <w:szCs w:val="28"/>
              </w:rPr>
              <w:t xml:space="preserve"> </w:t>
            </w:r>
            <w:r w:rsidRPr="003C4A29">
              <w:rPr>
                <w:sz w:val="32"/>
                <w:szCs w:val="28"/>
              </w:rPr>
              <w:t xml:space="preserve">value of other sets. It is denoted as X </w:t>
            </w:r>
            <w:r w:rsidRPr="003C4A29">
              <w:rPr>
                <w:rFonts w:ascii="Times New Roman" w:hAnsi="Times New Roman" w:cs="Times New Roman"/>
                <w:sz w:val="32"/>
                <w:szCs w:val="28"/>
              </w:rPr>
              <w:t>→</w:t>
            </w:r>
            <w:r w:rsidRPr="003C4A29">
              <w:rPr>
                <w:sz w:val="32"/>
                <w:szCs w:val="28"/>
              </w:rPr>
              <w:t xml:space="preserve"> Y, where X is a</w:t>
            </w:r>
            <w:r w:rsidR="003C4A29">
              <w:rPr>
                <w:sz w:val="32"/>
                <w:szCs w:val="28"/>
              </w:rPr>
              <w:t xml:space="preserve"> </w:t>
            </w:r>
            <w:r w:rsidRPr="003C4A29">
              <w:rPr>
                <w:sz w:val="32"/>
                <w:szCs w:val="28"/>
              </w:rPr>
              <w:t>set of attributes that</w:t>
            </w:r>
            <w:r w:rsidR="003C4A29">
              <w:rPr>
                <w:sz w:val="32"/>
                <w:szCs w:val="28"/>
              </w:rPr>
              <w:t xml:space="preserve"> </w:t>
            </w:r>
            <w:r w:rsidRPr="003C4A29">
              <w:rPr>
                <w:sz w:val="32"/>
                <w:szCs w:val="28"/>
              </w:rPr>
              <w:t>is capable of determining the value of Y. The attribute set on the left side</w:t>
            </w:r>
            <w:r w:rsidR="003C4A29">
              <w:rPr>
                <w:sz w:val="32"/>
                <w:szCs w:val="28"/>
              </w:rPr>
              <w:t xml:space="preserve"> </w:t>
            </w:r>
            <w:r w:rsidRPr="003C4A29">
              <w:rPr>
                <w:sz w:val="32"/>
                <w:szCs w:val="28"/>
              </w:rPr>
              <w:t>of the arrow, X is called Determinant, while on the right side, Y is called the Dependent. Functional dependencies are used to mathematically express relations among database entities</w:t>
            </w:r>
          </w:p>
          <w:p w14:paraId="0EADC67C" w14:textId="08C21EB7" w:rsidR="003C4A29" w:rsidRDefault="003C4A29" w:rsidP="003C4A29">
            <w:pPr>
              <w:pStyle w:val="Text"/>
            </w:pPr>
          </w:p>
          <w:p w14:paraId="1A20FC98" w14:textId="77777777" w:rsidR="00CA2378" w:rsidRDefault="00CA2378" w:rsidP="003C4A29">
            <w:pPr>
              <w:pStyle w:val="Text"/>
            </w:pPr>
          </w:p>
          <w:p w14:paraId="3456AA22" w14:textId="77DDB8CD" w:rsidR="003C4A29" w:rsidRDefault="003C4A29" w:rsidP="003C4A29">
            <w:pPr>
              <w:pStyle w:val="Heading3"/>
              <w:rPr>
                <w:rStyle w:val="Emphasis"/>
              </w:rPr>
            </w:pPr>
            <w:r>
              <w:rPr>
                <w:rStyle w:val="Emphasis"/>
              </w:rPr>
              <w:t>Types of Functional Dependencies:</w:t>
            </w:r>
          </w:p>
          <w:p w14:paraId="10078BE2" w14:textId="40ED7F86" w:rsidR="003C4A29" w:rsidRDefault="003C4A29" w:rsidP="003C4A29"/>
          <w:p w14:paraId="6A3EB7FB" w14:textId="77777777" w:rsidR="003C4A29" w:rsidRDefault="00CA2378" w:rsidP="00CA2378">
            <w:pPr>
              <w:pStyle w:val="Text"/>
            </w:pPr>
            <w:r>
              <w:rPr>
                <w:noProof/>
                <w:sz w:val="32"/>
                <w:szCs w:val="28"/>
              </w:rPr>
              <w:drawing>
                <wp:inline distT="0" distB="0" distL="0" distR="0" wp14:anchorId="7013D748" wp14:editId="50F271B6">
                  <wp:extent cx="6169152" cy="3200400"/>
                  <wp:effectExtent l="0" t="0" r="3175" b="0"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  <w:p w14:paraId="3F4DF4D9" w14:textId="77777777" w:rsidR="00CA2378" w:rsidRDefault="00CA2378" w:rsidP="00CA2378">
            <w:pPr>
              <w:pStyle w:val="Text"/>
            </w:pPr>
          </w:p>
          <w:p w14:paraId="01A9C34A" w14:textId="77777777" w:rsidR="00CA2378" w:rsidRDefault="00CA2378" w:rsidP="00CA2378">
            <w:pPr>
              <w:pStyle w:val="Text"/>
            </w:pPr>
          </w:p>
          <w:p w14:paraId="17D45C70" w14:textId="77777777" w:rsidR="00CA2378" w:rsidRDefault="00CA2378" w:rsidP="00CA2378">
            <w:pPr>
              <w:pStyle w:val="Text"/>
            </w:pPr>
          </w:p>
          <w:p w14:paraId="799105A1" w14:textId="77777777" w:rsidR="00CA2378" w:rsidRDefault="00CA2378" w:rsidP="00CA2378">
            <w:pPr>
              <w:pStyle w:val="Text"/>
            </w:pPr>
          </w:p>
          <w:p w14:paraId="38E66591" w14:textId="77777777" w:rsidR="00CA2378" w:rsidRDefault="00CA2378" w:rsidP="00CA2378">
            <w:pPr>
              <w:pStyle w:val="Text"/>
            </w:pPr>
          </w:p>
          <w:p w14:paraId="36D16523" w14:textId="77777777" w:rsidR="00CA2378" w:rsidRDefault="00CA2378" w:rsidP="00CA2378">
            <w:pPr>
              <w:pStyle w:val="Text"/>
            </w:pPr>
          </w:p>
          <w:p w14:paraId="1D4F5D7C" w14:textId="77777777" w:rsidR="00CA2378" w:rsidRDefault="00CA2378" w:rsidP="00CA2378">
            <w:pPr>
              <w:pStyle w:val="Text"/>
            </w:pPr>
          </w:p>
          <w:p w14:paraId="7023180F" w14:textId="1A21CA02" w:rsidR="00CA2378" w:rsidRPr="003A798E" w:rsidRDefault="00CA2378" w:rsidP="00CA2378">
            <w:pPr>
              <w:pStyle w:val="Text"/>
            </w:pPr>
          </w:p>
        </w:tc>
      </w:tr>
    </w:tbl>
    <w:p w14:paraId="5D79C86C" w14:textId="7E8709D7" w:rsidR="00AF6FCE" w:rsidRDefault="00AF6FCE"/>
    <w:p w14:paraId="1D9166E8" w14:textId="77777777" w:rsidR="00CA2378" w:rsidRDefault="00CA2378"/>
    <w:tbl>
      <w:tblPr>
        <w:tblW w:w="10885" w:type="dxa"/>
        <w:shd w:val="clear" w:color="auto" w:fill="ECFBFB" w:themeFill="accent4"/>
        <w:tblLayout w:type="fixed"/>
        <w:tblLook w:val="0600" w:firstRow="0" w:lastRow="0" w:firstColumn="0" w:lastColumn="0" w:noHBand="1" w:noVBand="1"/>
      </w:tblPr>
      <w:tblGrid>
        <w:gridCol w:w="446"/>
        <w:gridCol w:w="10439"/>
      </w:tblGrid>
      <w:tr w:rsidR="00CA2378" w:rsidRPr="003A798E" w14:paraId="165441E1" w14:textId="77777777" w:rsidTr="00F43FEB">
        <w:trPr>
          <w:trHeight w:val="7156"/>
        </w:trPr>
        <w:tc>
          <w:tcPr>
            <w:tcW w:w="446" w:type="dxa"/>
            <w:shd w:val="clear" w:color="auto" w:fill="ECFBFB" w:themeFill="accent4"/>
          </w:tcPr>
          <w:p w14:paraId="009F396D" w14:textId="77777777" w:rsidR="00CA2378" w:rsidRPr="003A798E" w:rsidRDefault="00CA2378" w:rsidP="00F5236F"/>
        </w:tc>
        <w:tc>
          <w:tcPr>
            <w:tcW w:w="10439" w:type="dxa"/>
            <w:tcBorders>
              <w:top w:val="single" w:sz="18" w:space="0" w:color="00C1C7" w:themeColor="accent2"/>
            </w:tcBorders>
            <w:shd w:val="clear" w:color="auto" w:fill="ECFBFB" w:themeFill="accent4"/>
            <w:vAlign w:val="center"/>
          </w:tcPr>
          <w:p w14:paraId="776AC7F6" w14:textId="77777777" w:rsidR="00CA2378" w:rsidRDefault="00CA2378" w:rsidP="00F5236F">
            <w:pPr>
              <w:pStyle w:val="Heading3"/>
              <w:rPr>
                <w:rStyle w:val="Emphasis"/>
              </w:rPr>
            </w:pPr>
          </w:p>
          <w:p w14:paraId="56861F81" w14:textId="7DFB0C16" w:rsidR="00CA2378" w:rsidRDefault="00CA2378" w:rsidP="00F5236F">
            <w:pPr>
              <w:pStyle w:val="Heading3"/>
              <w:rPr>
                <w:rStyle w:val="Emphasis"/>
              </w:rPr>
            </w:pPr>
            <w:r>
              <w:rPr>
                <w:rStyle w:val="Emphasis"/>
              </w:rPr>
              <w:t>Motivations</w:t>
            </w:r>
          </w:p>
          <w:p w14:paraId="727375E5" w14:textId="77777777" w:rsidR="00CA2378" w:rsidRPr="00AF6FCE" w:rsidRDefault="00CA2378" w:rsidP="00F5236F"/>
          <w:p w14:paraId="661DE13A" w14:textId="33463F4E" w:rsidR="00CA2378" w:rsidRDefault="0018361C" w:rsidP="00F5236F">
            <w:pPr>
              <w:pStyle w:val="Text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The topic of functional dependencies is a crucial one as they allow us to eliminate redundancies from the database making i</w:t>
            </w:r>
            <w:r w:rsidR="00613E4F">
              <w:rPr>
                <w:sz w:val="32"/>
                <w:szCs w:val="28"/>
              </w:rPr>
              <w:t>t</w:t>
            </w:r>
            <w:r>
              <w:rPr>
                <w:sz w:val="32"/>
                <w:szCs w:val="28"/>
              </w:rPr>
              <w:t xml:space="preserve"> faster and storage efficient at the same time.</w:t>
            </w:r>
          </w:p>
          <w:p w14:paraId="111C238E" w14:textId="77777777" w:rsidR="00F43FEB" w:rsidRDefault="00F43FEB" w:rsidP="00F5236F">
            <w:pPr>
              <w:pStyle w:val="Text"/>
              <w:rPr>
                <w:sz w:val="32"/>
                <w:szCs w:val="28"/>
              </w:rPr>
            </w:pPr>
          </w:p>
          <w:p w14:paraId="5D23C055" w14:textId="5CF29F6B" w:rsidR="0018361C" w:rsidRDefault="0018361C" w:rsidP="00F5236F">
            <w:pPr>
              <w:pStyle w:val="Text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There are two reasons to implement functional dependencies:</w:t>
            </w:r>
          </w:p>
          <w:p w14:paraId="62DAB957" w14:textId="6CB26620" w:rsidR="0018361C" w:rsidRPr="003C4A29" w:rsidRDefault="0018361C" w:rsidP="00F5236F">
            <w:pPr>
              <w:pStyle w:val="Text"/>
              <w:rPr>
                <w:sz w:val="32"/>
                <w:szCs w:val="28"/>
              </w:rPr>
            </w:pPr>
            <w:r>
              <w:rPr>
                <w:noProof/>
                <w:sz w:val="32"/>
                <w:szCs w:val="28"/>
              </w:rPr>
              <w:drawing>
                <wp:inline distT="0" distB="0" distL="0" distR="0" wp14:anchorId="1304BD5C" wp14:editId="067A553F">
                  <wp:extent cx="5486400" cy="1481074"/>
                  <wp:effectExtent l="0" t="0" r="0" b="0"/>
                  <wp:docPr id="8" name="Diagram 8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2" r:lo="rId13" r:qs="rId14" r:cs="rId15"/>
                    </a:graphicData>
                  </a:graphic>
                </wp:inline>
              </w:drawing>
            </w:r>
          </w:p>
          <w:p w14:paraId="23565F37" w14:textId="77777777" w:rsidR="00CA2378" w:rsidRDefault="00CA2378" w:rsidP="00F5236F">
            <w:pPr>
              <w:pStyle w:val="Text"/>
            </w:pPr>
          </w:p>
          <w:p w14:paraId="07B966C2" w14:textId="795E72B1" w:rsidR="00CA2378" w:rsidRPr="00F43FEB" w:rsidRDefault="00F43FEB" w:rsidP="00F5236F">
            <w:pPr>
              <w:pStyle w:val="Text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Implementing this as our project will give us insights on workings of these and challenge us to implement a logical concept in real-world by simulating it in a software environment.</w:t>
            </w:r>
          </w:p>
          <w:p w14:paraId="6EA7CB7C" w14:textId="77777777" w:rsidR="00CA2378" w:rsidRDefault="00CA2378" w:rsidP="00F5236F">
            <w:pPr>
              <w:pStyle w:val="Text"/>
            </w:pPr>
          </w:p>
          <w:p w14:paraId="363637ED" w14:textId="77777777" w:rsidR="00CA2378" w:rsidRDefault="00CA2378" w:rsidP="00F5236F">
            <w:pPr>
              <w:pStyle w:val="Text"/>
            </w:pPr>
          </w:p>
          <w:p w14:paraId="590C5DE1" w14:textId="77777777" w:rsidR="00CA2378" w:rsidRDefault="00CA2378" w:rsidP="00F5236F">
            <w:pPr>
              <w:pStyle w:val="Text"/>
            </w:pPr>
          </w:p>
          <w:p w14:paraId="4A7A7853" w14:textId="77777777" w:rsidR="00CA2378" w:rsidRDefault="00CA2378" w:rsidP="00F5236F">
            <w:pPr>
              <w:pStyle w:val="Text"/>
            </w:pPr>
          </w:p>
          <w:p w14:paraId="5766DE18" w14:textId="23E6DC27" w:rsidR="00CA2378" w:rsidRDefault="00CA2378" w:rsidP="00F5236F">
            <w:pPr>
              <w:pStyle w:val="Text"/>
            </w:pPr>
          </w:p>
          <w:p w14:paraId="6A9883EE" w14:textId="780A3167" w:rsidR="00F43FEB" w:rsidRDefault="00F43FEB" w:rsidP="00F5236F">
            <w:pPr>
              <w:pStyle w:val="Text"/>
            </w:pPr>
          </w:p>
          <w:p w14:paraId="3A16247E" w14:textId="7E82DB26" w:rsidR="00F43FEB" w:rsidRDefault="00F43FEB" w:rsidP="00F5236F">
            <w:pPr>
              <w:pStyle w:val="Text"/>
            </w:pPr>
          </w:p>
          <w:p w14:paraId="7D1E37CA" w14:textId="0B4F2B4F" w:rsidR="00F43FEB" w:rsidRDefault="00F43FEB" w:rsidP="00F5236F">
            <w:pPr>
              <w:pStyle w:val="Text"/>
            </w:pPr>
          </w:p>
          <w:p w14:paraId="773D30F7" w14:textId="018C6793" w:rsidR="00F43FEB" w:rsidRDefault="00F43FEB" w:rsidP="00F5236F">
            <w:pPr>
              <w:pStyle w:val="Text"/>
            </w:pPr>
          </w:p>
          <w:p w14:paraId="026E1EFD" w14:textId="55A7864F" w:rsidR="00F43FEB" w:rsidRDefault="00F43FEB" w:rsidP="00F5236F">
            <w:pPr>
              <w:pStyle w:val="Text"/>
            </w:pPr>
          </w:p>
          <w:p w14:paraId="16D86518" w14:textId="06AB1387" w:rsidR="00F43FEB" w:rsidRDefault="00F43FEB" w:rsidP="00F5236F">
            <w:pPr>
              <w:pStyle w:val="Text"/>
            </w:pPr>
          </w:p>
          <w:p w14:paraId="6C18D24B" w14:textId="0F48868D" w:rsidR="00F43FEB" w:rsidRDefault="00F43FEB" w:rsidP="00F5236F">
            <w:pPr>
              <w:pStyle w:val="Text"/>
            </w:pPr>
          </w:p>
          <w:p w14:paraId="6C5E9A13" w14:textId="0449B65A" w:rsidR="00F43FEB" w:rsidRDefault="00F43FEB" w:rsidP="00F5236F">
            <w:pPr>
              <w:pStyle w:val="Text"/>
            </w:pPr>
          </w:p>
          <w:p w14:paraId="1AE56075" w14:textId="6CB22019" w:rsidR="00F43FEB" w:rsidRDefault="00F43FEB" w:rsidP="00F5236F">
            <w:pPr>
              <w:pStyle w:val="Text"/>
            </w:pPr>
          </w:p>
          <w:p w14:paraId="088656BF" w14:textId="24BA9403" w:rsidR="00F43FEB" w:rsidRDefault="00F43FEB" w:rsidP="00F5236F">
            <w:pPr>
              <w:pStyle w:val="Text"/>
            </w:pPr>
          </w:p>
          <w:p w14:paraId="24CCFA87" w14:textId="66B3D2CD" w:rsidR="00F43FEB" w:rsidRDefault="00F43FEB" w:rsidP="00F5236F">
            <w:pPr>
              <w:pStyle w:val="Text"/>
            </w:pPr>
          </w:p>
          <w:p w14:paraId="1BAAE06F" w14:textId="0570D3A0" w:rsidR="00F43FEB" w:rsidRDefault="00F43FEB" w:rsidP="00F5236F">
            <w:pPr>
              <w:pStyle w:val="Text"/>
            </w:pPr>
          </w:p>
          <w:p w14:paraId="547357AC" w14:textId="77777777" w:rsidR="00F43FEB" w:rsidRDefault="00F43FEB" w:rsidP="00F5236F">
            <w:pPr>
              <w:pStyle w:val="Text"/>
            </w:pPr>
          </w:p>
          <w:p w14:paraId="206325AC" w14:textId="77777777" w:rsidR="00CA2378" w:rsidRDefault="00CA2378" w:rsidP="00F5236F">
            <w:pPr>
              <w:pStyle w:val="Text"/>
            </w:pPr>
          </w:p>
          <w:p w14:paraId="16A900FE" w14:textId="77777777" w:rsidR="00CA2378" w:rsidRDefault="00CA2378" w:rsidP="00F5236F">
            <w:pPr>
              <w:pStyle w:val="Text"/>
            </w:pPr>
          </w:p>
          <w:p w14:paraId="6C97CB04" w14:textId="77777777" w:rsidR="00CA2378" w:rsidRPr="003A798E" w:rsidRDefault="00CA2378" w:rsidP="00F5236F">
            <w:pPr>
              <w:pStyle w:val="Text"/>
            </w:pPr>
          </w:p>
        </w:tc>
      </w:tr>
    </w:tbl>
    <w:p w14:paraId="69CFAC7E" w14:textId="01C27157" w:rsidR="00CA2378" w:rsidRDefault="00AF6FCE" w:rsidP="00CA2378">
      <w:r>
        <w:br w:type="page"/>
      </w:r>
    </w:p>
    <w:tbl>
      <w:tblPr>
        <w:tblW w:w="10885" w:type="dxa"/>
        <w:shd w:val="clear" w:color="auto" w:fill="ECFBFB" w:themeFill="accent4"/>
        <w:tblLayout w:type="fixed"/>
        <w:tblLook w:val="0600" w:firstRow="0" w:lastRow="0" w:firstColumn="0" w:lastColumn="0" w:noHBand="1" w:noVBand="1"/>
      </w:tblPr>
      <w:tblGrid>
        <w:gridCol w:w="446"/>
        <w:gridCol w:w="10439"/>
      </w:tblGrid>
      <w:tr w:rsidR="00F43FEB" w:rsidRPr="003A798E" w14:paraId="334BFEBF" w14:textId="77777777" w:rsidTr="00F5236F">
        <w:trPr>
          <w:trHeight w:val="7156"/>
        </w:trPr>
        <w:tc>
          <w:tcPr>
            <w:tcW w:w="446" w:type="dxa"/>
            <w:shd w:val="clear" w:color="auto" w:fill="ECFBFB" w:themeFill="accent4"/>
          </w:tcPr>
          <w:p w14:paraId="01C92DBE" w14:textId="77777777" w:rsidR="00F43FEB" w:rsidRPr="003A798E" w:rsidRDefault="00F43FEB" w:rsidP="00F5236F"/>
        </w:tc>
        <w:tc>
          <w:tcPr>
            <w:tcW w:w="10439" w:type="dxa"/>
            <w:tcBorders>
              <w:top w:val="single" w:sz="18" w:space="0" w:color="00C1C7" w:themeColor="accent2"/>
            </w:tcBorders>
            <w:shd w:val="clear" w:color="auto" w:fill="ECFBFB" w:themeFill="accent4"/>
            <w:vAlign w:val="center"/>
          </w:tcPr>
          <w:p w14:paraId="1DEC74A5" w14:textId="77777777" w:rsidR="00F43FEB" w:rsidRDefault="00F43FEB" w:rsidP="00F5236F">
            <w:pPr>
              <w:pStyle w:val="Heading3"/>
              <w:rPr>
                <w:rStyle w:val="Emphasis"/>
              </w:rPr>
            </w:pPr>
          </w:p>
          <w:p w14:paraId="13438E47" w14:textId="44B43455" w:rsidR="00F43FEB" w:rsidRDefault="00F43FEB" w:rsidP="00F5236F">
            <w:pPr>
              <w:pStyle w:val="Heading3"/>
              <w:rPr>
                <w:rStyle w:val="Emphasis"/>
              </w:rPr>
            </w:pPr>
            <w:r>
              <w:rPr>
                <w:rStyle w:val="Emphasis"/>
              </w:rPr>
              <w:t>Features and Project detailing</w:t>
            </w:r>
          </w:p>
          <w:p w14:paraId="21B5E3FB" w14:textId="77777777" w:rsidR="00F43FEB" w:rsidRPr="00AF6FCE" w:rsidRDefault="00F43FEB" w:rsidP="00F5236F"/>
          <w:p w14:paraId="4520ADDA" w14:textId="56830324" w:rsidR="003760EA" w:rsidRDefault="004B3DFC" w:rsidP="003760EA">
            <w:pPr>
              <w:pStyle w:val="Text"/>
              <w:spacing w:after="240"/>
              <w:rPr>
                <w:b/>
                <w:bCs/>
                <w:color w:val="009095" w:themeColor="accent2" w:themeShade="BF"/>
                <w:sz w:val="36"/>
                <w:szCs w:val="32"/>
              </w:rPr>
            </w:pPr>
            <w:r>
              <w:rPr>
                <w:sz w:val="32"/>
                <w:szCs w:val="28"/>
              </w:rPr>
              <w:t xml:space="preserve">The Language of choice here is </w:t>
            </w:r>
            <w:r w:rsidRPr="004B3DFC">
              <w:rPr>
                <w:b/>
                <w:bCs/>
                <w:color w:val="009095" w:themeColor="accent2" w:themeShade="BF"/>
                <w:sz w:val="36"/>
                <w:szCs w:val="32"/>
              </w:rPr>
              <w:t>PYTHON</w:t>
            </w:r>
            <w:r>
              <w:rPr>
                <w:b/>
                <w:bCs/>
                <w:color w:val="009095" w:themeColor="accent2" w:themeShade="BF"/>
                <w:sz w:val="36"/>
                <w:szCs w:val="32"/>
              </w:rPr>
              <w:t>.</w:t>
            </w:r>
          </w:p>
          <w:p w14:paraId="3800B68F" w14:textId="3C11A421" w:rsidR="003760EA" w:rsidRDefault="004B3DFC" w:rsidP="003760EA">
            <w:pPr>
              <w:pStyle w:val="Text"/>
              <w:spacing w:after="240"/>
              <w:rPr>
                <w:color w:val="auto"/>
                <w:sz w:val="32"/>
                <w:szCs w:val="28"/>
              </w:rPr>
            </w:pPr>
            <w:r>
              <w:rPr>
                <w:color w:val="auto"/>
                <w:sz w:val="32"/>
                <w:szCs w:val="28"/>
              </w:rPr>
              <w:t>We aim to develop</w:t>
            </w:r>
            <w:r>
              <w:rPr>
                <w:color w:val="009095" w:themeColor="accent2" w:themeShade="BF"/>
                <w:sz w:val="32"/>
                <w:szCs w:val="28"/>
              </w:rPr>
              <w:t xml:space="preserve"> </w:t>
            </w:r>
            <w:r w:rsidR="00294944">
              <w:rPr>
                <w:b/>
                <w:bCs/>
                <w:color w:val="009095" w:themeColor="accent2" w:themeShade="BF"/>
                <w:sz w:val="36"/>
                <w:szCs w:val="32"/>
              </w:rPr>
              <w:t>Django Application</w:t>
            </w:r>
            <w:r>
              <w:rPr>
                <w:b/>
                <w:bCs/>
                <w:color w:val="009095" w:themeColor="accent2" w:themeShade="BF"/>
                <w:sz w:val="36"/>
                <w:szCs w:val="32"/>
              </w:rPr>
              <w:t xml:space="preserve"> </w:t>
            </w:r>
            <w:r>
              <w:rPr>
                <w:color w:val="auto"/>
                <w:sz w:val="32"/>
                <w:szCs w:val="28"/>
              </w:rPr>
              <w:t xml:space="preserve">program that will read User Input from </w:t>
            </w:r>
            <w:r w:rsidR="00BD3088">
              <w:rPr>
                <w:color w:val="auto"/>
                <w:sz w:val="32"/>
                <w:szCs w:val="28"/>
              </w:rPr>
              <w:t>a</w:t>
            </w:r>
            <w:r w:rsidRPr="00BD3088">
              <w:rPr>
                <w:b/>
                <w:bCs/>
                <w:color w:val="009095" w:themeColor="accent2" w:themeShade="BF"/>
                <w:sz w:val="36"/>
                <w:szCs w:val="32"/>
              </w:rPr>
              <w:t xml:space="preserve"> </w:t>
            </w:r>
            <w:r w:rsidR="00BD3088" w:rsidRPr="00BD3088">
              <w:rPr>
                <w:b/>
                <w:bCs/>
                <w:color w:val="009095" w:themeColor="accent2" w:themeShade="BF"/>
                <w:sz w:val="36"/>
                <w:szCs w:val="32"/>
              </w:rPr>
              <w:t>FILE</w:t>
            </w:r>
            <w:r w:rsidR="00BD3088">
              <w:rPr>
                <w:b/>
                <w:bCs/>
                <w:color w:val="009095" w:themeColor="accent2" w:themeShade="BF"/>
                <w:sz w:val="36"/>
                <w:szCs w:val="32"/>
              </w:rPr>
              <w:t xml:space="preserve"> (CSV)</w:t>
            </w:r>
            <w:r w:rsidR="00BD3088" w:rsidRPr="00BD3088">
              <w:rPr>
                <w:b/>
                <w:bCs/>
                <w:color w:val="009095" w:themeColor="accent2" w:themeShade="BF"/>
                <w:sz w:val="36"/>
                <w:szCs w:val="32"/>
              </w:rPr>
              <w:t xml:space="preserve"> </w:t>
            </w:r>
            <w:r w:rsidR="00BD3088">
              <w:rPr>
                <w:color w:val="auto"/>
                <w:sz w:val="32"/>
                <w:szCs w:val="28"/>
              </w:rPr>
              <w:t xml:space="preserve">or through the </w:t>
            </w:r>
            <w:r w:rsidR="00BD3088" w:rsidRPr="00BD3088">
              <w:rPr>
                <w:b/>
                <w:bCs/>
                <w:color w:val="009095" w:themeColor="accent2" w:themeShade="BF"/>
                <w:sz w:val="36"/>
                <w:szCs w:val="32"/>
              </w:rPr>
              <w:t>PROVIDED INTERFACE</w:t>
            </w:r>
            <w:r w:rsidR="00BD3088" w:rsidRPr="00BD3088">
              <w:rPr>
                <w:color w:val="009095" w:themeColor="accent2" w:themeShade="BF"/>
                <w:sz w:val="36"/>
                <w:szCs w:val="32"/>
              </w:rPr>
              <w:t xml:space="preserve"> </w:t>
            </w:r>
            <w:r w:rsidR="00BD3088">
              <w:rPr>
                <w:color w:val="auto"/>
                <w:sz w:val="32"/>
                <w:szCs w:val="28"/>
              </w:rPr>
              <w:t>where the user will enter a valid table.</w:t>
            </w:r>
          </w:p>
          <w:p w14:paraId="125670A7" w14:textId="2C616EF9" w:rsidR="003760EA" w:rsidRDefault="003760EA" w:rsidP="003760EA">
            <w:pPr>
              <w:pStyle w:val="Text"/>
              <w:spacing w:after="240"/>
              <w:rPr>
                <w:color w:val="auto"/>
                <w:sz w:val="32"/>
                <w:szCs w:val="28"/>
              </w:rPr>
            </w:pPr>
            <w:r>
              <w:rPr>
                <w:color w:val="auto"/>
                <w:sz w:val="32"/>
                <w:szCs w:val="28"/>
              </w:rPr>
              <w:t>The program will Identify potential functional dependencies and display or write the output to console and file respectively.</w:t>
            </w:r>
          </w:p>
          <w:p w14:paraId="44AE2664" w14:textId="11992306" w:rsidR="00BD3088" w:rsidRDefault="00BD3088" w:rsidP="00BD3088">
            <w:pPr>
              <w:pStyle w:val="Text"/>
              <w:rPr>
                <w:color w:val="auto"/>
                <w:sz w:val="32"/>
                <w:szCs w:val="28"/>
              </w:rPr>
            </w:pPr>
          </w:p>
          <w:p w14:paraId="6F3C6195" w14:textId="62D2BDDD" w:rsidR="00BD3088" w:rsidRDefault="00BD3088" w:rsidP="00BD3088">
            <w:pPr>
              <w:pStyle w:val="Heading3"/>
              <w:rPr>
                <w:rStyle w:val="Emphasis"/>
              </w:rPr>
            </w:pPr>
            <w:r>
              <w:rPr>
                <w:rStyle w:val="Emphasis"/>
              </w:rPr>
              <w:t>Libraries/APIs Used</w:t>
            </w:r>
          </w:p>
          <w:p w14:paraId="15FD2C9B" w14:textId="406AE2AD" w:rsidR="00F43FEB" w:rsidRDefault="00E354EE" w:rsidP="00F5236F">
            <w:pPr>
              <w:pStyle w:val="Text"/>
              <w:rPr>
                <w:sz w:val="32"/>
                <w:szCs w:val="28"/>
              </w:rPr>
            </w:pPr>
            <w:r>
              <w:rPr>
                <w:noProof/>
                <w:sz w:val="32"/>
                <w:szCs w:val="28"/>
              </w:rPr>
              <w:drawing>
                <wp:inline distT="0" distB="0" distL="0" distR="0" wp14:anchorId="4BDED298" wp14:editId="059AAA72">
                  <wp:extent cx="5486400" cy="2420112"/>
                  <wp:effectExtent l="0" t="0" r="0" b="18415"/>
                  <wp:docPr id="10" name="Diagram 10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7" r:lo="rId18" r:qs="rId19" r:cs="rId20"/>
                    </a:graphicData>
                  </a:graphic>
                </wp:inline>
              </w:drawing>
            </w:r>
          </w:p>
          <w:p w14:paraId="5F86DB84" w14:textId="77777777" w:rsidR="003760EA" w:rsidRPr="00E354EE" w:rsidRDefault="003760EA" w:rsidP="00F5236F">
            <w:pPr>
              <w:pStyle w:val="Text"/>
              <w:rPr>
                <w:sz w:val="32"/>
                <w:szCs w:val="28"/>
              </w:rPr>
            </w:pPr>
          </w:p>
          <w:p w14:paraId="578AAA22" w14:textId="77777777" w:rsidR="003760EA" w:rsidRDefault="003760EA" w:rsidP="003760EA">
            <w:pPr>
              <w:pStyle w:val="Heading3"/>
              <w:rPr>
                <w:rStyle w:val="Emphasis"/>
              </w:rPr>
            </w:pPr>
          </w:p>
          <w:p w14:paraId="35ACE8C1" w14:textId="0F58AA51" w:rsidR="003760EA" w:rsidRPr="003760EA" w:rsidRDefault="005528EA" w:rsidP="003760EA">
            <w:pPr>
              <w:pStyle w:val="Heading3"/>
              <w:rPr>
                <w:iCs/>
                <w:color w:val="009095" w:themeColor="accent2" w:themeShade="BF"/>
              </w:rPr>
            </w:pPr>
            <w:r>
              <w:rPr>
                <w:rStyle w:val="Emphasis"/>
              </w:rPr>
              <w:t>Additional/OPTIONAL features</w:t>
            </w:r>
          </w:p>
          <w:p w14:paraId="14614A11" w14:textId="736337C1" w:rsidR="005528EA" w:rsidRDefault="005528EA" w:rsidP="005528EA"/>
          <w:p w14:paraId="405ECF30" w14:textId="4601105D" w:rsidR="005528EA" w:rsidRDefault="005528EA" w:rsidP="005528EA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9095" w:themeColor="accent2" w:themeShade="BF"/>
                <w:sz w:val="32"/>
                <w:szCs w:val="32"/>
              </w:rPr>
            </w:pPr>
            <w:r>
              <w:rPr>
                <w:b/>
                <w:bCs/>
                <w:color w:val="009095" w:themeColor="accent2" w:themeShade="BF"/>
                <w:sz w:val="32"/>
                <w:szCs w:val="32"/>
              </w:rPr>
              <w:t xml:space="preserve">  </w:t>
            </w:r>
            <w:r>
              <w:rPr>
                <w:i/>
                <w:iCs/>
                <w:sz w:val="32"/>
                <w:szCs w:val="32"/>
              </w:rPr>
              <w:t>Finding minimal functional dependencies from the given data</w:t>
            </w:r>
          </w:p>
          <w:p w14:paraId="0FB4B905" w14:textId="737BF869" w:rsidR="005528EA" w:rsidRDefault="005528EA" w:rsidP="005528EA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9095" w:themeColor="accent2" w:themeShade="BF"/>
                <w:sz w:val="32"/>
                <w:szCs w:val="32"/>
              </w:rPr>
            </w:pPr>
            <w:r>
              <w:rPr>
                <w:b/>
                <w:bCs/>
                <w:color w:val="009095" w:themeColor="accent2" w:themeShade="BF"/>
                <w:sz w:val="32"/>
                <w:szCs w:val="32"/>
              </w:rPr>
              <w:t xml:space="preserve">  </w:t>
            </w:r>
            <w:r>
              <w:rPr>
                <w:i/>
                <w:iCs/>
                <w:sz w:val="32"/>
                <w:szCs w:val="32"/>
              </w:rPr>
              <w:t>Key Identification From the given data</w:t>
            </w:r>
          </w:p>
          <w:p w14:paraId="7D3589FB" w14:textId="34D20758" w:rsidR="00F43FEB" w:rsidRPr="005528EA" w:rsidRDefault="005528EA" w:rsidP="005528EA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9095" w:themeColor="accent2" w:themeShade="BF"/>
                <w:sz w:val="32"/>
                <w:szCs w:val="32"/>
              </w:rPr>
            </w:pPr>
            <w:r>
              <w:rPr>
                <w:b/>
                <w:bCs/>
                <w:color w:val="009095" w:themeColor="accent2" w:themeShade="BF"/>
                <w:sz w:val="32"/>
                <w:szCs w:val="32"/>
              </w:rPr>
              <w:t xml:space="preserve">  </w:t>
            </w:r>
            <w:r>
              <w:rPr>
                <w:i/>
                <w:iCs/>
                <w:sz w:val="32"/>
                <w:szCs w:val="32"/>
              </w:rPr>
              <w:t>Web-based GUI</w:t>
            </w:r>
          </w:p>
          <w:p w14:paraId="09FB4B9D" w14:textId="77777777" w:rsidR="00F43FEB" w:rsidRDefault="00F43FEB" w:rsidP="00F5236F">
            <w:pPr>
              <w:pStyle w:val="Text"/>
            </w:pPr>
          </w:p>
          <w:p w14:paraId="08906908" w14:textId="77777777" w:rsidR="00F43FEB" w:rsidRDefault="00F43FEB" w:rsidP="00F5236F">
            <w:pPr>
              <w:pStyle w:val="Text"/>
            </w:pPr>
          </w:p>
          <w:p w14:paraId="271A04B7" w14:textId="77777777" w:rsidR="00F43FEB" w:rsidRDefault="00F43FEB" w:rsidP="00F5236F">
            <w:pPr>
              <w:pStyle w:val="Text"/>
            </w:pPr>
          </w:p>
          <w:p w14:paraId="36C5D094" w14:textId="52479B31" w:rsidR="007541A6" w:rsidRPr="006D421B" w:rsidRDefault="007541A6" w:rsidP="006D421B">
            <w:pPr>
              <w:pStyle w:val="Heading3"/>
              <w:rPr>
                <w:iCs/>
                <w:color w:val="009095" w:themeColor="accent2" w:themeShade="BF"/>
              </w:rPr>
            </w:pPr>
          </w:p>
          <w:p w14:paraId="3DA9B9DC" w14:textId="77777777" w:rsidR="00F43FEB" w:rsidRPr="003A798E" w:rsidRDefault="00F43FEB" w:rsidP="00F5236F">
            <w:pPr>
              <w:pStyle w:val="Text"/>
            </w:pPr>
          </w:p>
        </w:tc>
      </w:tr>
    </w:tbl>
    <w:p w14:paraId="1411BC12" w14:textId="209ECAF5" w:rsidR="00A81248" w:rsidRPr="003A798E" w:rsidRDefault="00A81248"/>
    <w:sectPr w:rsidR="00A81248" w:rsidRPr="003A798E" w:rsidSect="00A24793">
      <w:footerReference w:type="even" r:id="rId22"/>
      <w:footerReference w:type="default" r:id="rId23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1411F4" w14:textId="77777777" w:rsidR="00956757" w:rsidRDefault="00956757" w:rsidP="001205A1">
      <w:r>
        <w:separator/>
      </w:r>
    </w:p>
  </w:endnote>
  <w:endnote w:type="continuationSeparator" w:id="0">
    <w:p w14:paraId="492B7AB5" w14:textId="77777777" w:rsidR="00956757" w:rsidRDefault="00956757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Content>
      <w:p w14:paraId="0E5522D3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325B26B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Content>
      <w:p w14:paraId="4F36CEC0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4939201A" w14:textId="77777777" w:rsidTr="005F4F46">
      <w:tc>
        <w:tcPr>
          <w:tcW w:w="5395" w:type="dxa"/>
        </w:tcPr>
        <w:p w14:paraId="04A67106" w14:textId="13628623" w:rsidR="00613E4F" w:rsidRPr="00613E4F" w:rsidRDefault="00613E4F" w:rsidP="00C66528">
          <w:pPr>
            <w:pStyle w:val="Footer"/>
            <w:rPr>
              <w:color w:val="7F7F7F" w:themeColor="text1" w:themeTint="80"/>
            </w:rPr>
          </w:pPr>
          <w:r>
            <w:rPr>
              <w:color w:val="7F7F7F" w:themeColor="text1" w:themeTint="80"/>
            </w:rPr>
            <w:t>Functional Dependency Identification</w:t>
          </w:r>
        </w:p>
      </w:tc>
      <w:tc>
        <w:tcPr>
          <w:tcW w:w="5395" w:type="dxa"/>
        </w:tcPr>
        <w:p w14:paraId="004A9B6C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2F91632F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9F2B92" w14:textId="77777777" w:rsidR="00956757" w:rsidRDefault="00956757" w:rsidP="001205A1">
      <w:r>
        <w:separator/>
      </w:r>
    </w:p>
  </w:footnote>
  <w:footnote w:type="continuationSeparator" w:id="0">
    <w:p w14:paraId="3CF4C05A" w14:textId="77777777" w:rsidR="00956757" w:rsidRDefault="00956757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F66FE"/>
    <w:multiLevelType w:val="hybridMultilevel"/>
    <w:tmpl w:val="F42E2A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D165B"/>
    <w:multiLevelType w:val="hybridMultilevel"/>
    <w:tmpl w:val="97F05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F3BDE"/>
    <w:multiLevelType w:val="multilevel"/>
    <w:tmpl w:val="F75AD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2E0857"/>
    <w:multiLevelType w:val="hybridMultilevel"/>
    <w:tmpl w:val="4A422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C67F0"/>
    <w:multiLevelType w:val="hybridMultilevel"/>
    <w:tmpl w:val="674409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119233">
    <w:abstractNumId w:val="2"/>
  </w:num>
  <w:num w:numId="2" w16cid:durableId="1315454406">
    <w:abstractNumId w:val="3"/>
  </w:num>
  <w:num w:numId="3" w16cid:durableId="671297022">
    <w:abstractNumId w:val="1"/>
  </w:num>
  <w:num w:numId="4" w16cid:durableId="1099065011">
    <w:abstractNumId w:val="0"/>
  </w:num>
  <w:num w:numId="5" w16cid:durableId="730911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0D6"/>
    <w:rsid w:val="000C4ED1"/>
    <w:rsid w:val="000C7058"/>
    <w:rsid w:val="001205A1"/>
    <w:rsid w:val="00142538"/>
    <w:rsid w:val="00154D3B"/>
    <w:rsid w:val="0018361C"/>
    <w:rsid w:val="001B1E18"/>
    <w:rsid w:val="001B7409"/>
    <w:rsid w:val="001F1E73"/>
    <w:rsid w:val="002877E8"/>
    <w:rsid w:val="00294944"/>
    <w:rsid w:val="002E7C4E"/>
    <w:rsid w:val="0031055C"/>
    <w:rsid w:val="00371EE1"/>
    <w:rsid w:val="003760EA"/>
    <w:rsid w:val="003A798E"/>
    <w:rsid w:val="003C4A29"/>
    <w:rsid w:val="00425A99"/>
    <w:rsid w:val="004B3DFC"/>
    <w:rsid w:val="005352C6"/>
    <w:rsid w:val="005528EA"/>
    <w:rsid w:val="005E6B25"/>
    <w:rsid w:val="005F4F46"/>
    <w:rsid w:val="00613E4F"/>
    <w:rsid w:val="006C60E6"/>
    <w:rsid w:val="006D421B"/>
    <w:rsid w:val="006F508F"/>
    <w:rsid w:val="00707A82"/>
    <w:rsid w:val="007541A6"/>
    <w:rsid w:val="007B0740"/>
    <w:rsid w:val="007C1BAB"/>
    <w:rsid w:val="0091457A"/>
    <w:rsid w:val="00941F34"/>
    <w:rsid w:val="00956757"/>
    <w:rsid w:val="00992BBC"/>
    <w:rsid w:val="009C29D0"/>
    <w:rsid w:val="009C6907"/>
    <w:rsid w:val="009D60C2"/>
    <w:rsid w:val="00A15CF7"/>
    <w:rsid w:val="00A24793"/>
    <w:rsid w:val="00A81248"/>
    <w:rsid w:val="00AF6FCE"/>
    <w:rsid w:val="00B600D6"/>
    <w:rsid w:val="00BD3088"/>
    <w:rsid w:val="00C325F7"/>
    <w:rsid w:val="00C66528"/>
    <w:rsid w:val="00C915F0"/>
    <w:rsid w:val="00CA2378"/>
    <w:rsid w:val="00D6558C"/>
    <w:rsid w:val="00E354EE"/>
    <w:rsid w:val="00F43FEB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E43E5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ListParagraph">
    <w:name w:val="List Paragraph"/>
    <w:basedOn w:val="Normal"/>
    <w:uiPriority w:val="34"/>
    <w:semiHidden/>
    <w:qFormat/>
    <w:rsid w:val="003C4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footer" Target="footer2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Jazzy%20student%20re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4">
  <dgm:title val=""/>
  <dgm:desc val=""/>
  <dgm:catLst>
    <dgm:cat type="accent2" pri="11400"/>
  </dgm:catLst>
  <dgm:styleLbl name="node0">
    <dgm:fillClrLst meth="cycle">
      <a:schemeClr val="accent2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2">
        <a:shade val="50000"/>
      </a:schemeClr>
      <a:schemeClr val="accent2">
        <a:tint val="45000"/>
      </a:schemeClr>
    </dgm:fillClrLst>
    <dgm:linClrLst meth="cycle">
      <a:schemeClr val="accent2">
        <a:shade val="50000"/>
      </a:schemeClr>
      <a:schemeClr val="accent2">
        <a:tint val="45000"/>
      </a:schemeClr>
    </dgm:linClrLst>
    <dgm:effectClrLst/>
    <dgm:txLinClrLst/>
    <dgm:txFillClrLst/>
    <dgm:txEffectClrLst/>
  </dgm:styleLbl>
  <dgm:styleLbl name="ln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2">
        <a:shade val="80000"/>
        <a:alpha val="50000"/>
      </a:schemeClr>
      <a:schemeClr val="accent2">
        <a:tint val="45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55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4">
  <dgm:title val=""/>
  <dgm:desc val=""/>
  <dgm:catLst>
    <dgm:cat type="accent2" pri="11400"/>
  </dgm:catLst>
  <dgm:styleLbl name="node0">
    <dgm:fillClrLst meth="cycle">
      <a:schemeClr val="accent2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2">
        <a:shade val="50000"/>
      </a:schemeClr>
      <a:schemeClr val="accent2">
        <a:tint val="45000"/>
      </a:schemeClr>
    </dgm:fillClrLst>
    <dgm:linClrLst meth="cycle">
      <a:schemeClr val="accent2">
        <a:shade val="50000"/>
      </a:schemeClr>
      <a:schemeClr val="accent2">
        <a:tint val="45000"/>
      </a:schemeClr>
    </dgm:linClrLst>
    <dgm:effectClrLst/>
    <dgm:txLinClrLst/>
    <dgm:txFillClrLst/>
    <dgm:txEffectClrLst/>
  </dgm:styleLbl>
  <dgm:styleLbl name="ln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2">
        <a:shade val="80000"/>
        <a:alpha val="50000"/>
      </a:schemeClr>
      <a:schemeClr val="accent2">
        <a:tint val="45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55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2_4">
  <dgm:title val=""/>
  <dgm:desc val=""/>
  <dgm:catLst>
    <dgm:cat type="accent2" pri="11400"/>
  </dgm:catLst>
  <dgm:styleLbl name="node0">
    <dgm:fillClrLst meth="cycle">
      <a:schemeClr val="accent2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2">
        <a:shade val="50000"/>
      </a:schemeClr>
      <a:schemeClr val="accent2">
        <a:tint val="45000"/>
      </a:schemeClr>
    </dgm:fillClrLst>
    <dgm:linClrLst meth="cycle">
      <a:schemeClr val="accent2">
        <a:shade val="50000"/>
      </a:schemeClr>
      <a:schemeClr val="accent2">
        <a:tint val="45000"/>
      </a:schemeClr>
    </dgm:linClrLst>
    <dgm:effectClrLst/>
    <dgm:txLinClrLst/>
    <dgm:txFillClrLst/>
    <dgm:txEffectClrLst/>
  </dgm:styleLbl>
  <dgm:styleLbl name="ln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2">
        <a:shade val="80000"/>
        <a:alpha val="50000"/>
      </a:schemeClr>
      <a:schemeClr val="accent2">
        <a:tint val="45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55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AB82DB-0646-4DEE-8EC2-3CAF907F24A2}" type="doc">
      <dgm:prSet loTypeId="urn:microsoft.com/office/officeart/2008/layout/VerticalCurvedList" loCatId="list" qsTypeId="urn:microsoft.com/office/officeart/2005/8/quickstyle/simple1" qsCatId="simple" csTypeId="urn:microsoft.com/office/officeart/2005/8/colors/accent2_4" csCatId="accent2" phldr="1"/>
      <dgm:spPr/>
      <dgm:t>
        <a:bodyPr/>
        <a:lstStyle/>
        <a:p>
          <a:endParaRPr lang="en-US"/>
        </a:p>
      </dgm:t>
    </dgm:pt>
    <dgm:pt modelId="{CDB0F309-F087-466C-9297-689E075E8DB0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US" i="1"/>
            <a:t>Trivial functional dependency</a:t>
          </a:r>
          <a:endParaRPr lang="en-US"/>
        </a:p>
      </dgm:t>
    </dgm:pt>
    <dgm:pt modelId="{B725BB03-0C19-476A-B0CF-C4F7876C76D7}" type="parTrans" cxnId="{E929A5C8-38D8-459E-A463-1ED8A8E34799}">
      <dgm:prSet/>
      <dgm:spPr/>
      <dgm:t>
        <a:bodyPr/>
        <a:lstStyle/>
        <a:p>
          <a:endParaRPr lang="en-US"/>
        </a:p>
      </dgm:t>
    </dgm:pt>
    <dgm:pt modelId="{8513C3E6-C1C7-4944-B611-51FCA7BBF082}" type="sibTrans" cxnId="{E929A5C8-38D8-459E-A463-1ED8A8E34799}">
      <dgm:prSet/>
      <dgm:spPr/>
      <dgm:t>
        <a:bodyPr/>
        <a:lstStyle/>
        <a:p>
          <a:endParaRPr lang="en-US"/>
        </a:p>
      </dgm:t>
    </dgm:pt>
    <dgm:pt modelId="{137FB668-DB37-44E4-AE3B-FB07943D8543}">
      <dgm:prSet phldrT="[Text]"/>
      <dgm:spPr/>
      <dgm:t>
        <a:bodyPr/>
        <a:lstStyle/>
        <a:p>
          <a:r>
            <a:rPr lang="en-US" i="1"/>
            <a:t>Non-Trivial functional dependency</a:t>
          </a:r>
          <a:endParaRPr lang="en-US"/>
        </a:p>
      </dgm:t>
    </dgm:pt>
    <dgm:pt modelId="{DF363209-46B6-425A-A147-C8A9E6B50BC1}" type="parTrans" cxnId="{AFC4F1C5-1819-4952-81DD-FE644AD754AD}">
      <dgm:prSet/>
      <dgm:spPr/>
      <dgm:t>
        <a:bodyPr/>
        <a:lstStyle/>
        <a:p>
          <a:endParaRPr lang="en-US"/>
        </a:p>
      </dgm:t>
    </dgm:pt>
    <dgm:pt modelId="{C3F8E948-2878-45CE-9860-48B8E9AE74AE}" type="sibTrans" cxnId="{AFC4F1C5-1819-4952-81DD-FE644AD754AD}">
      <dgm:prSet/>
      <dgm:spPr/>
      <dgm:t>
        <a:bodyPr/>
        <a:lstStyle/>
        <a:p>
          <a:endParaRPr lang="en-US"/>
        </a:p>
      </dgm:t>
    </dgm:pt>
    <dgm:pt modelId="{F2582635-2E2E-4F42-92CC-03B959B8A2A9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US" i="1"/>
            <a:t>Multivalued functional dependency</a:t>
          </a:r>
          <a:endParaRPr lang="en-US"/>
        </a:p>
      </dgm:t>
    </dgm:pt>
    <dgm:pt modelId="{DEBD5B49-BBD5-4315-A1D2-2A14E91AF7B5}" type="parTrans" cxnId="{FEAC8918-898E-40AF-8F17-21B297183377}">
      <dgm:prSet/>
      <dgm:spPr/>
      <dgm:t>
        <a:bodyPr/>
        <a:lstStyle/>
        <a:p>
          <a:endParaRPr lang="en-US"/>
        </a:p>
      </dgm:t>
    </dgm:pt>
    <dgm:pt modelId="{2509F865-1610-42E1-8EC5-ADB3F7FB46D4}" type="sibTrans" cxnId="{FEAC8918-898E-40AF-8F17-21B297183377}">
      <dgm:prSet/>
      <dgm:spPr/>
      <dgm:t>
        <a:bodyPr/>
        <a:lstStyle/>
        <a:p>
          <a:endParaRPr lang="en-US"/>
        </a:p>
      </dgm:t>
    </dgm:pt>
    <dgm:pt modelId="{99072109-EC61-4AC2-BD66-27049B295DA1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 i="1"/>
            <a:t>Transitive functional dependency</a:t>
          </a:r>
          <a:endParaRPr lang="en-US"/>
        </a:p>
      </dgm:t>
    </dgm:pt>
    <dgm:pt modelId="{4DF788D9-AE66-42FA-9F3E-99ECF43634D5}" type="parTrans" cxnId="{803D3219-DB75-4157-A89C-7CA8B4A09F9D}">
      <dgm:prSet/>
      <dgm:spPr/>
      <dgm:t>
        <a:bodyPr/>
        <a:lstStyle/>
        <a:p>
          <a:endParaRPr lang="en-US"/>
        </a:p>
      </dgm:t>
    </dgm:pt>
    <dgm:pt modelId="{217A2F18-3400-4ADF-9AA2-0614B58A4D36}" type="sibTrans" cxnId="{803D3219-DB75-4157-A89C-7CA8B4A09F9D}">
      <dgm:prSet/>
      <dgm:spPr/>
      <dgm:t>
        <a:bodyPr/>
        <a:lstStyle/>
        <a:p>
          <a:endParaRPr lang="en-US"/>
        </a:p>
      </dgm:t>
    </dgm:pt>
    <dgm:pt modelId="{CAE385AB-62E8-4E7B-B3F7-BD8A7F6CD174}" type="pres">
      <dgm:prSet presAssocID="{92AB82DB-0646-4DEE-8EC2-3CAF907F24A2}" presName="Name0" presStyleCnt="0">
        <dgm:presLayoutVars>
          <dgm:chMax val="7"/>
          <dgm:chPref val="7"/>
          <dgm:dir/>
        </dgm:presLayoutVars>
      </dgm:prSet>
      <dgm:spPr/>
    </dgm:pt>
    <dgm:pt modelId="{F5662210-5916-4286-B347-39645B1DC892}" type="pres">
      <dgm:prSet presAssocID="{92AB82DB-0646-4DEE-8EC2-3CAF907F24A2}" presName="Name1" presStyleCnt="0"/>
      <dgm:spPr/>
    </dgm:pt>
    <dgm:pt modelId="{F208DBC0-D04D-4212-9750-3FA56BE6177C}" type="pres">
      <dgm:prSet presAssocID="{92AB82DB-0646-4DEE-8EC2-3CAF907F24A2}" presName="cycle" presStyleCnt="0"/>
      <dgm:spPr/>
    </dgm:pt>
    <dgm:pt modelId="{C2CADB9B-C11A-43E9-95B0-62C82AB6F147}" type="pres">
      <dgm:prSet presAssocID="{92AB82DB-0646-4DEE-8EC2-3CAF907F24A2}" presName="srcNode" presStyleLbl="node1" presStyleIdx="0" presStyleCnt="4"/>
      <dgm:spPr/>
    </dgm:pt>
    <dgm:pt modelId="{FAA141D2-A4D6-4247-B11A-1B9CBE45FE1E}" type="pres">
      <dgm:prSet presAssocID="{92AB82DB-0646-4DEE-8EC2-3CAF907F24A2}" presName="conn" presStyleLbl="parChTrans1D2" presStyleIdx="0" presStyleCnt="1"/>
      <dgm:spPr/>
    </dgm:pt>
    <dgm:pt modelId="{95C9918E-DE62-4D35-A89C-6FF5E8F21237}" type="pres">
      <dgm:prSet presAssocID="{92AB82DB-0646-4DEE-8EC2-3CAF907F24A2}" presName="extraNode" presStyleLbl="node1" presStyleIdx="0" presStyleCnt="4"/>
      <dgm:spPr/>
    </dgm:pt>
    <dgm:pt modelId="{8C612F7F-1521-4105-B5B5-0D38370DEFDA}" type="pres">
      <dgm:prSet presAssocID="{92AB82DB-0646-4DEE-8EC2-3CAF907F24A2}" presName="dstNode" presStyleLbl="node1" presStyleIdx="0" presStyleCnt="4"/>
      <dgm:spPr/>
    </dgm:pt>
    <dgm:pt modelId="{35EFE702-D40C-4CD5-999E-EF7E25103FB9}" type="pres">
      <dgm:prSet presAssocID="{CDB0F309-F087-466C-9297-689E075E8DB0}" presName="text_1" presStyleLbl="node1" presStyleIdx="0" presStyleCnt="4">
        <dgm:presLayoutVars>
          <dgm:bulletEnabled val="1"/>
        </dgm:presLayoutVars>
      </dgm:prSet>
      <dgm:spPr/>
    </dgm:pt>
    <dgm:pt modelId="{E9F9E08F-F10D-4DC0-BD5F-EFE2377FAED3}" type="pres">
      <dgm:prSet presAssocID="{CDB0F309-F087-466C-9297-689E075E8DB0}" presName="accent_1" presStyleCnt="0"/>
      <dgm:spPr/>
    </dgm:pt>
    <dgm:pt modelId="{9AE7F0E0-76C6-44EA-B105-5C968F0AAD92}" type="pres">
      <dgm:prSet presAssocID="{CDB0F309-F087-466C-9297-689E075E8DB0}" presName="accentRepeatNode" presStyleLbl="solidFgAcc1" presStyleIdx="0" presStyleCnt="4"/>
      <dgm:spPr/>
    </dgm:pt>
    <dgm:pt modelId="{29336620-FC7E-4619-B282-9F972E9406A7}" type="pres">
      <dgm:prSet presAssocID="{137FB668-DB37-44E4-AE3B-FB07943D8543}" presName="text_2" presStyleLbl="node1" presStyleIdx="1" presStyleCnt="4">
        <dgm:presLayoutVars>
          <dgm:bulletEnabled val="1"/>
        </dgm:presLayoutVars>
      </dgm:prSet>
      <dgm:spPr/>
    </dgm:pt>
    <dgm:pt modelId="{C7E3F781-151C-4C87-AE7C-6961395506DF}" type="pres">
      <dgm:prSet presAssocID="{137FB668-DB37-44E4-AE3B-FB07943D8543}" presName="accent_2" presStyleCnt="0"/>
      <dgm:spPr/>
    </dgm:pt>
    <dgm:pt modelId="{53395865-85E8-4BBF-92FC-18D1A86D86F9}" type="pres">
      <dgm:prSet presAssocID="{137FB668-DB37-44E4-AE3B-FB07943D8543}" presName="accentRepeatNode" presStyleLbl="solidFgAcc1" presStyleIdx="1" presStyleCnt="4"/>
      <dgm:spPr/>
    </dgm:pt>
    <dgm:pt modelId="{36089EE0-C354-47EF-88DB-5E7F6B60D428}" type="pres">
      <dgm:prSet presAssocID="{F2582635-2E2E-4F42-92CC-03B959B8A2A9}" presName="text_3" presStyleLbl="node1" presStyleIdx="2" presStyleCnt="4">
        <dgm:presLayoutVars>
          <dgm:bulletEnabled val="1"/>
        </dgm:presLayoutVars>
      </dgm:prSet>
      <dgm:spPr/>
    </dgm:pt>
    <dgm:pt modelId="{47DF6C7D-BEF7-4D92-88EC-05211DF7A84B}" type="pres">
      <dgm:prSet presAssocID="{F2582635-2E2E-4F42-92CC-03B959B8A2A9}" presName="accent_3" presStyleCnt="0"/>
      <dgm:spPr/>
    </dgm:pt>
    <dgm:pt modelId="{3CD58CCF-8224-4C5E-806B-434CE064A744}" type="pres">
      <dgm:prSet presAssocID="{F2582635-2E2E-4F42-92CC-03B959B8A2A9}" presName="accentRepeatNode" presStyleLbl="solidFgAcc1" presStyleIdx="2" presStyleCnt="4"/>
      <dgm:spPr/>
    </dgm:pt>
    <dgm:pt modelId="{DE0E291B-06AB-455D-BB47-E16E91633055}" type="pres">
      <dgm:prSet presAssocID="{99072109-EC61-4AC2-BD66-27049B295DA1}" presName="text_4" presStyleLbl="node1" presStyleIdx="3" presStyleCnt="4">
        <dgm:presLayoutVars>
          <dgm:bulletEnabled val="1"/>
        </dgm:presLayoutVars>
      </dgm:prSet>
      <dgm:spPr/>
    </dgm:pt>
    <dgm:pt modelId="{FE93EAD2-816B-4F1A-AFD3-D15279C37F3B}" type="pres">
      <dgm:prSet presAssocID="{99072109-EC61-4AC2-BD66-27049B295DA1}" presName="accent_4" presStyleCnt="0"/>
      <dgm:spPr/>
    </dgm:pt>
    <dgm:pt modelId="{563F9509-02F3-498A-A847-AC1E0AF9C58A}" type="pres">
      <dgm:prSet presAssocID="{99072109-EC61-4AC2-BD66-27049B295DA1}" presName="accentRepeatNode" presStyleLbl="solidFgAcc1" presStyleIdx="3" presStyleCnt="4"/>
      <dgm:spPr/>
    </dgm:pt>
  </dgm:ptLst>
  <dgm:cxnLst>
    <dgm:cxn modelId="{867FF102-E827-46D4-9C5E-A3AC3DAE621C}" type="presOf" srcId="{92AB82DB-0646-4DEE-8EC2-3CAF907F24A2}" destId="{CAE385AB-62E8-4E7B-B3F7-BD8A7F6CD174}" srcOrd="0" destOrd="0" presId="urn:microsoft.com/office/officeart/2008/layout/VerticalCurvedList"/>
    <dgm:cxn modelId="{FAC95503-D4FF-40F4-A5EC-C7B43C2CBD00}" type="presOf" srcId="{F2582635-2E2E-4F42-92CC-03B959B8A2A9}" destId="{36089EE0-C354-47EF-88DB-5E7F6B60D428}" srcOrd="0" destOrd="0" presId="urn:microsoft.com/office/officeart/2008/layout/VerticalCurvedList"/>
    <dgm:cxn modelId="{FEAC8918-898E-40AF-8F17-21B297183377}" srcId="{92AB82DB-0646-4DEE-8EC2-3CAF907F24A2}" destId="{F2582635-2E2E-4F42-92CC-03B959B8A2A9}" srcOrd="2" destOrd="0" parTransId="{DEBD5B49-BBD5-4315-A1D2-2A14E91AF7B5}" sibTransId="{2509F865-1610-42E1-8EC5-ADB3F7FB46D4}"/>
    <dgm:cxn modelId="{803D3219-DB75-4157-A89C-7CA8B4A09F9D}" srcId="{92AB82DB-0646-4DEE-8EC2-3CAF907F24A2}" destId="{99072109-EC61-4AC2-BD66-27049B295DA1}" srcOrd="3" destOrd="0" parTransId="{4DF788D9-AE66-42FA-9F3E-99ECF43634D5}" sibTransId="{217A2F18-3400-4ADF-9AA2-0614B58A4D36}"/>
    <dgm:cxn modelId="{60BBA05B-3000-45E6-B080-B52C858AE1A3}" type="presOf" srcId="{99072109-EC61-4AC2-BD66-27049B295DA1}" destId="{DE0E291B-06AB-455D-BB47-E16E91633055}" srcOrd="0" destOrd="0" presId="urn:microsoft.com/office/officeart/2008/layout/VerticalCurvedList"/>
    <dgm:cxn modelId="{AB31149E-506F-4EA6-B438-442E5051B954}" type="presOf" srcId="{CDB0F309-F087-466C-9297-689E075E8DB0}" destId="{35EFE702-D40C-4CD5-999E-EF7E25103FB9}" srcOrd="0" destOrd="0" presId="urn:microsoft.com/office/officeart/2008/layout/VerticalCurvedList"/>
    <dgm:cxn modelId="{3604B6BA-A104-461D-B240-F7D491AD5B05}" type="presOf" srcId="{8513C3E6-C1C7-4944-B611-51FCA7BBF082}" destId="{FAA141D2-A4D6-4247-B11A-1B9CBE45FE1E}" srcOrd="0" destOrd="0" presId="urn:microsoft.com/office/officeart/2008/layout/VerticalCurvedList"/>
    <dgm:cxn modelId="{AFC4F1C5-1819-4952-81DD-FE644AD754AD}" srcId="{92AB82DB-0646-4DEE-8EC2-3CAF907F24A2}" destId="{137FB668-DB37-44E4-AE3B-FB07943D8543}" srcOrd="1" destOrd="0" parTransId="{DF363209-46B6-425A-A147-C8A9E6B50BC1}" sibTransId="{C3F8E948-2878-45CE-9860-48B8E9AE74AE}"/>
    <dgm:cxn modelId="{E929A5C8-38D8-459E-A463-1ED8A8E34799}" srcId="{92AB82DB-0646-4DEE-8EC2-3CAF907F24A2}" destId="{CDB0F309-F087-466C-9297-689E075E8DB0}" srcOrd="0" destOrd="0" parTransId="{B725BB03-0C19-476A-B0CF-C4F7876C76D7}" sibTransId="{8513C3E6-C1C7-4944-B611-51FCA7BBF082}"/>
    <dgm:cxn modelId="{E92990D4-C947-43E5-8930-9EEE2B6A9575}" type="presOf" srcId="{137FB668-DB37-44E4-AE3B-FB07943D8543}" destId="{29336620-FC7E-4619-B282-9F972E9406A7}" srcOrd="0" destOrd="0" presId="urn:microsoft.com/office/officeart/2008/layout/VerticalCurvedList"/>
    <dgm:cxn modelId="{3DEFA51E-EAB5-4A96-A232-6319FAB3F38E}" type="presParOf" srcId="{CAE385AB-62E8-4E7B-B3F7-BD8A7F6CD174}" destId="{F5662210-5916-4286-B347-39645B1DC892}" srcOrd="0" destOrd="0" presId="urn:microsoft.com/office/officeart/2008/layout/VerticalCurvedList"/>
    <dgm:cxn modelId="{DB7E76A4-7B3C-4D6E-964E-BEF0151F30B9}" type="presParOf" srcId="{F5662210-5916-4286-B347-39645B1DC892}" destId="{F208DBC0-D04D-4212-9750-3FA56BE6177C}" srcOrd="0" destOrd="0" presId="urn:microsoft.com/office/officeart/2008/layout/VerticalCurvedList"/>
    <dgm:cxn modelId="{F46B0E17-6FEB-4A43-8E12-33493652F4D9}" type="presParOf" srcId="{F208DBC0-D04D-4212-9750-3FA56BE6177C}" destId="{C2CADB9B-C11A-43E9-95B0-62C82AB6F147}" srcOrd="0" destOrd="0" presId="urn:microsoft.com/office/officeart/2008/layout/VerticalCurvedList"/>
    <dgm:cxn modelId="{7055925A-3F35-4815-BEC0-73F429D219A5}" type="presParOf" srcId="{F208DBC0-D04D-4212-9750-3FA56BE6177C}" destId="{FAA141D2-A4D6-4247-B11A-1B9CBE45FE1E}" srcOrd="1" destOrd="0" presId="urn:microsoft.com/office/officeart/2008/layout/VerticalCurvedList"/>
    <dgm:cxn modelId="{E234267D-3E1B-4DD1-91EC-044C24E5ED1E}" type="presParOf" srcId="{F208DBC0-D04D-4212-9750-3FA56BE6177C}" destId="{95C9918E-DE62-4D35-A89C-6FF5E8F21237}" srcOrd="2" destOrd="0" presId="urn:microsoft.com/office/officeart/2008/layout/VerticalCurvedList"/>
    <dgm:cxn modelId="{5D63DC0E-9241-491A-A51B-7A44DB5383E6}" type="presParOf" srcId="{F208DBC0-D04D-4212-9750-3FA56BE6177C}" destId="{8C612F7F-1521-4105-B5B5-0D38370DEFDA}" srcOrd="3" destOrd="0" presId="urn:microsoft.com/office/officeart/2008/layout/VerticalCurvedList"/>
    <dgm:cxn modelId="{38277C0A-7DFE-4B75-B692-1A395C46540A}" type="presParOf" srcId="{F5662210-5916-4286-B347-39645B1DC892}" destId="{35EFE702-D40C-4CD5-999E-EF7E25103FB9}" srcOrd="1" destOrd="0" presId="urn:microsoft.com/office/officeart/2008/layout/VerticalCurvedList"/>
    <dgm:cxn modelId="{3A12250E-74F9-44A0-9EB8-775DCE53191A}" type="presParOf" srcId="{F5662210-5916-4286-B347-39645B1DC892}" destId="{E9F9E08F-F10D-4DC0-BD5F-EFE2377FAED3}" srcOrd="2" destOrd="0" presId="urn:microsoft.com/office/officeart/2008/layout/VerticalCurvedList"/>
    <dgm:cxn modelId="{D143BD89-14DE-4C11-B19F-D7AD8BBC759A}" type="presParOf" srcId="{E9F9E08F-F10D-4DC0-BD5F-EFE2377FAED3}" destId="{9AE7F0E0-76C6-44EA-B105-5C968F0AAD92}" srcOrd="0" destOrd="0" presId="urn:microsoft.com/office/officeart/2008/layout/VerticalCurvedList"/>
    <dgm:cxn modelId="{97509E1A-4AF2-4D3D-9D6F-DBD1A596355E}" type="presParOf" srcId="{F5662210-5916-4286-B347-39645B1DC892}" destId="{29336620-FC7E-4619-B282-9F972E9406A7}" srcOrd="3" destOrd="0" presId="urn:microsoft.com/office/officeart/2008/layout/VerticalCurvedList"/>
    <dgm:cxn modelId="{B16C5AC3-E7D2-4D29-8BAB-5FB00C7B102B}" type="presParOf" srcId="{F5662210-5916-4286-B347-39645B1DC892}" destId="{C7E3F781-151C-4C87-AE7C-6961395506DF}" srcOrd="4" destOrd="0" presId="urn:microsoft.com/office/officeart/2008/layout/VerticalCurvedList"/>
    <dgm:cxn modelId="{B7A7B3D3-EBC8-4B03-A7D0-C8450442757E}" type="presParOf" srcId="{C7E3F781-151C-4C87-AE7C-6961395506DF}" destId="{53395865-85E8-4BBF-92FC-18D1A86D86F9}" srcOrd="0" destOrd="0" presId="urn:microsoft.com/office/officeart/2008/layout/VerticalCurvedList"/>
    <dgm:cxn modelId="{284169FB-840D-4A20-8CFD-226EF0990914}" type="presParOf" srcId="{F5662210-5916-4286-B347-39645B1DC892}" destId="{36089EE0-C354-47EF-88DB-5E7F6B60D428}" srcOrd="5" destOrd="0" presId="urn:microsoft.com/office/officeart/2008/layout/VerticalCurvedList"/>
    <dgm:cxn modelId="{64B45E68-7D57-48D7-8A95-EBB52E5FBC67}" type="presParOf" srcId="{F5662210-5916-4286-B347-39645B1DC892}" destId="{47DF6C7D-BEF7-4D92-88EC-05211DF7A84B}" srcOrd="6" destOrd="0" presId="urn:microsoft.com/office/officeart/2008/layout/VerticalCurvedList"/>
    <dgm:cxn modelId="{4BBFC440-217C-418F-98BE-908C8D4A126C}" type="presParOf" srcId="{47DF6C7D-BEF7-4D92-88EC-05211DF7A84B}" destId="{3CD58CCF-8224-4C5E-806B-434CE064A744}" srcOrd="0" destOrd="0" presId="urn:microsoft.com/office/officeart/2008/layout/VerticalCurvedList"/>
    <dgm:cxn modelId="{C05E3E0C-BDEF-47FF-B53C-C057E25F7DD3}" type="presParOf" srcId="{F5662210-5916-4286-B347-39645B1DC892}" destId="{DE0E291B-06AB-455D-BB47-E16E91633055}" srcOrd="7" destOrd="0" presId="urn:microsoft.com/office/officeart/2008/layout/VerticalCurvedList"/>
    <dgm:cxn modelId="{34FC26D4-4FE9-4A83-B309-D241C2F7E467}" type="presParOf" srcId="{F5662210-5916-4286-B347-39645B1DC892}" destId="{FE93EAD2-816B-4F1A-AFD3-D15279C37F3B}" srcOrd="8" destOrd="0" presId="urn:microsoft.com/office/officeart/2008/layout/VerticalCurvedList"/>
    <dgm:cxn modelId="{84CAAF37-67E9-4C02-B6FA-2675A6972433}" type="presParOf" srcId="{FE93EAD2-816B-4F1A-AFD3-D15279C37F3B}" destId="{563F9509-02F3-498A-A847-AC1E0AF9C58A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E07A130-7B42-4F64-BED7-981F442B0376}" type="doc">
      <dgm:prSet loTypeId="urn:microsoft.com/office/officeart/2008/layout/VerticalAccentList" loCatId="list" qsTypeId="urn:microsoft.com/office/officeart/2005/8/quickstyle/simple1" qsCatId="simple" csTypeId="urn:microsoft.com/office/officeart/2005/8/colors/accent2_4" csCatId="accent2" phldr="1"/>
      <dgm:spPr/>
      <dgm:t>
        <a:bodyPr/>
        <a:lstStyle/>
        <a:p>
          <a:endParaRPr lang="en-US"/>
        </a:p>
      </dgm:t>
    </dgm:pt>
    <dgm:pt modelId="{4C893DCB-20C5-4ED0-94B4-82359F692DB5}">
      <dgm:prSet phldrT="[Text]"/>
      <dgm:spPr/>
      <dgm:t>
        <a:bodyPr/>
        <a:lstStyle/>
        <a:p>
          <a:r>
            <a:rPr lang="en-US" i="1"/>
            <a:t>Maintain Consistency</a:t>
          </a:r>
        </a:p>
      </dgm:t>
    </dgm:pt>
    <dgm:pt modelId="{09697CD9-59CE-4A8E-AAEF-D4A62CF81AFD}" type="parTrans" cxnId="{9313C356-AA30-4F92-8789-56C177B96FDB}">
      <dgm:prSet/>
      <dgm:spPr/>
      <dgm:t>
        <a:bodyPr/>
        <a:lstStyle/>
        <a:p>
          <a:endParaRPr lang="en-US"/>
        </a:p>
      </dgm:t>
    </dgm:pt>
    <dgm:pt modelId="{DF266650-4CB6-42AF-980B-D2A6350348B4}" type="sibTrans" cxnId="{9313C356-AA30-4F92-8789-56C177B96FDB}">
      <dgm:prSet/>
      <dgm:spPr/>
      <dgm:t>
        <a:bodyPr/>
        <a:lstStyle/>
        <a:p>
          <a:endParaRPr lang="en-US"/>
        </a:p>
      </dgm:t>
    </dgm:pt>
    <dgm:pt modelId="{6C03456D-451E-4F99-9B04-F558CE28EEB0}">
      <dgm:prSet phldrT="[Text]"/>
      <dgm:spPr/>
      <dgm:t>
        <a:bodyPr/>
        <a:lstStyle/>
        <a:p>
          <a:r>
            <a:rPr lang="en-US" i="1"/>
            <a:t>Avoiding Insertion anomaly Problem</a:t>
          </a:r>
        </a:p>
      </dgm:t>
    </dgm:pt>
    <dgm:pt modelId="{2CA1E586-6AAA-424B-9E18-D94933B8AC99}" type="parTrans" cxnId="{C0823C1B-F094-44DD-8E42-17F661A0BEF1}">
      <dgm:prSet/>
      <dgm:spPr/>
      <dgm:t>
        <a:bodyPr/>
        <a:lstStyle/>
        <a:p>
          <a:endParaRPr lang="en-US"/>
        </a:p>
      </dgm:t>
    </dgm:pt>
    <dgm:pt modelId="{9DA71994-0804-4841-ABBC-CEA3AA975482}" type="sibTrans" cxnId="{C0823C1B-F094-44DD-8E42-17F661A0BEF1}">
      <dgm:prSet/>
      <dgm:spPr/>
      <dgm:t>
        <a:bodyPr/>
        <a:lstStyle/>
        <a:p>
          <a:endParaRPr lang="en-US"/>
        </a:p>
      </dgm:t>
    </dgm:pt>
    <dgm:pt modelId="{0849B4E8-2E26-4CA2-A395-372B6FF79A99}" type="pres">
      <dgm:prSet presAssocID="{3E07A130-7B42-4F64-BED7-981F442B0376}" presName="Name0" presStyleCnt="0">
        <dgm:presLayoutVars>
          <dgm:chMax/>
          <dgm:chPref/>
          <dgm:dir/>
        </dgm:presLayoutVars>
      </dgm:prSet>
      <dgm:spPr/>
    </dgm:pt>
    <dgm:pt modelId="{9AD32106-432D-48A5-8921-32FA06B6822F}" type="pres">
      <dgm:prSet presAssocID="{4C893DCB-20C5-4ED0-94B4-82359F692DB5}" presName="parenttextcomposite" presStyleCnt="0"/>
      <dgm:spPr/>
    </dgm:pt>
    <dgm:pt modelId="{71C59E11-3950-4E8D-B587-8D66AB9F5992}" type="pres">
      <dgm:prSet presAssocID="{4C893DCB-20C5-4ED0-94B4-82359F692DB5}" presName="parenttext" presStyleLbl="revTx" presStyleIdx="0" presStyleCnt="2">
        <dgm:presLayoutVars>
          <dgm:chMax/>
          <dgm:chPref val="2"/>
          <dgm:bulletEnabled val="1"/>
        </dgm:presLayoutVars>
      </dgm:prSet>
      <dgm:spPr/>
    </dgm:pt>
    <dgm:pt modelId="{5CB9F18B-A47A-48F5-A203-B7B72EAEC648}" type="pres">
      <dgm:prSet presAssocID="{4C893DCB-20C5-4ED0-94B4-82359F692DB5}" presName="parallelogramComposite" presStyleCnt="0"/>
      <dgm:spPr/>
    </dgm:pt>
    <dgm:pt modelId="{4AEEF318-E6AB-4D2A-AD80-7F8E12406550}" type="pres">
      <dgm:prSet presAssocID="{4C893DCB-20C5-4ED0-94B4-82359F692DB5}" presName="parallelogram1" presStyleLbl="alignNode1" presStyleIdx="0" presStyleCnt="14"/>
      <dgm:spPr/>
    </dgm:pt>
    <dgm:pt modelId="{A50EB7C3-2851-4830-8239-17DD62666FDA}" type="pres">
      <dgm:prSet presAssocID="{4C893DCB-20C5-4ED0-94B4-82359F692DB5}" presName="parallelogram2" presStyleLbl="alignNode1" presStyleIdx="1" presStyleCnt="14"/>
      <dgm:spPr/>
    </dgm:pt>
    <dgm:pt modelId="{9DF507B8-0542-42A0-9F25-25948A5C8D6F}" type="pres">
      <dgm:prSet presAssocID="{4C893DCB-20C5-4ED0-94B4-82359F692DB5}" presName="parallelogram3" presStyleLbl="alignNode1" presStyleIdx="2" presStyleCnt="14"/>
      <dgm:spPr/>
    </dgm:pt>
    <dgm:pt modelId="{5F7047A8-2F17-4D37-91FA-E8F928B13598}" type="pres">
      <dgm:prSet presAssocID="{4C893DCB-20C5-4ED0-94B4-82359F692DB5}" presName="parallelogram4" presStyleLbl="alignNode1" presStyleIdx="3" presStyleCnt="14"/>
      <dgm:spPr/>
    </dgm:pt>
    <dgm:pt modelId="{15775FA3-EDE5-4CBB-BE67-74DBA7D45E40}" type="pres">
      <dgm:prSet presAssocID="{4C893DCB-20C5-4ED0-94B4-82359F692DB5}" presName="parallelogram5" presStyleLbl="alignNode1" presStyleIdx="4" presStyleCnt="14"/>
      <dgm:spPr/>
    </dgm:pt>
    <dgm:pt modelId="{F00231CC-B668-41A0-8CD7-6D9586E6BB4D}" type="pres">
      <dgm:prSet presAssocID="{4C893DCB-20C5-4ED0-94B4-82359F692DB5}" presName="parallelogram6" presStyleLbl="alignNode1" presStyleIdx="5" presStyleCnt="14"/>
      <dgm:spPr/>
    </dgm:pt>
    <dgm:pt modelId="{9553E0F9-6D8F-4323-8D7A-A50B201704C9}" type="pres">
      <dgm:prSet presAssocID="{4C893DCB-20C5-4ED0-94B4-82359F692DB5}" presName="parallelogram7" presStyleLbl="alignNode1" presStyleIdx="6" presStyleCnt="14"/>
      <dgm:spPr/>
    </dgm:pt>
    <dgm:pt modelId="{80622972-8AC9-4FAA-B946-554A353B7D1D}" type="pres">
      <dgm:prSet presAssocID="{DF266650-4CB6-42AF-980B-D2A6350348B4}" presName="sibTrans" presStyleCnt="0"/>
      <dgm:spPr/>
    </dgm:pt>
    <dgm:pt modelId="{33FF1D56-E50F-4996-B5FF-4B080565FBE9}" type="pres">
      <dgm:prSet presAssocID="{6C03456D-451E-4F99-9B04-F558CE28EEB0}" presName="parenttextcomposite" presStyleCnt="0"/>
      <dgm:spPr/>
    </dgm:pt>
    <dgm:pt modelId="{165FD805-DDFF-4B4F-972F-6F03B1823FD0}" type="pres">
      <dgm:prSet presAssocID="{6C03456D-451E-4F99-9B04-F558CE28EEB0}" presName="parenttext" presStyleLbl="revTx" presStyleIdx="1" presStyleCnt="2">
        <dgm:presLayoutVars>
          <dgm:chMax/>
          <dgm:chPref val="2"/>
          <dgm:bulletEnabled val="1"/>
        </dgm:presLayoutVars>
      </dgm:prSet>
      <dgm:spPr/>
    </dgm:pt>
    <dgm:pt modelId="{3CB7F312-1852-47C5-92B5-88EC2872CF3D}" type="pres">
      <dgm:prSet presAssocID="{6C03456D-451E-4F99-9B04-F558CE28EEB0}" presName="parallelogramComposite" presStyleCnt="0"/>
      <dgm:spPr/>
    </dgm:pt>
    <dgm:pt modelId="{03B6CD13-DBC9-4733-9843-7DCD8DC2AE05}" type="pres">
      <dgm:prSet presAssocID="{6C03456D-451E-4F99-9B04-F558CE28EEB0}" presName="parallelogram1" presStyleLbl="alignNode1" presStyleIdx="7" presStyleCnt="14"/>
      <dgm:spPr/>
    </dgm:pt>
    <dgm:pt modelId="{9E0475D7-7D1E-4128-8051-0DA2310CCD20}" type="pres">
      <dgm:prSet presAssocID="{6C03456D-451E-4F99-9B04-F558CE28EEB0}" presName="parallelogram2" presStyleLbl="alignNode1" presStyleIdx="8" presStyleCnt="14"/>
      <dgm:spPr/>
    </dgm:pt>
    <dgm:pt modelId="{31F4C347-A9CD-48E3-BAC5-32B59CF19BC1}" type="pres">
      <dgm:prSet presAssocID="{6C03456D-451E-4F99-9B04-F558CE28EEB0}" presName="parallelogram3" presStyleLbl="alignNode1" presStyleIdx="9" presStyleCnt="14"/>
      <dgm:spPr/>
    </dgm:pt>
    <dgm:pt modelId="{A406E5E9-ECC7-4BC9-A036-469239D166D0}" type="pres">
      <dgm:prSet presAssocID="{6C03456D-451E-4F99-9B04-F558CE28EEB0}" presName="parallelogram4" presStyleLbl="alignNode1" presStyleIdx="10" presStyleCnt="14"/>
      <dgm:spPr/>
    </dgm:pt>
    <dgm:pt modelId="{FD73F8C1-9557-438A-A4B3-A5CA113AF3AE}" type="pres">
      <dgm:prSet presAssocID="{6C03456D-451E-4F99-9B04-F558CE28EEB0}" presName="parallelogram5" presStyleLbl="alignNode1" presStyleIdx="11" presStyleCnt="14"/>
      <dgm:spPr/>
    </dgm:pt>
    <dgm:pt modelId="{ACC1D374-AD21-4A34-9C57-61CBF57911AC}" type="pres">
      <dgm:prSet presAssocID="{6C03456D-451E-4F99-9B04-F558CE28EEB0}" presName="parallelogram6" presStyleLbl="alignNode1" presStyleIdx="12" presStyleCnt="14"/>
      <dgm:spPr/>
    </dgm:pt>
    <dgm:pt modelId="{8BE2BAFA-738F-4A61-AA81-7F31A19B42A8}" type="pres">
      <dgm:prSet presAssocID="{6C03456D-451E-4F99-9B04-F558CE28EEB0}" presName="parallelogram7" presStyleLbl="alignNode1" presStyleIdx="13" presStyleCnt="14"/>
      <dgm:spPr/>
    </dgm:pt>
  </dgm:ptLst>
  <dgm:cxnLst>
    <dgm:cxn modelId="{C0823C1B-F094-44DD-8E42-17F661A0BEF1}" srcId="{3E07A130-7B42-4F64-BED7-981F442B0376}" destId="{6C03456D-451E-4F99-9B04-F558CE28EEB0}" srcOrd="1" destOrd="0" parTransId="{2CA1E586-6AAA-424B-9E18-D94933B8AC99}" sibTransId="{9DA71994-0804-4841-ABBC-CEA3AA975482}"/>
    <dgm:cxn modelId="{E11CB81E-95AE-4D65-90AE-5382DEFD091E}" type="presOf" srcId="{6C03456D-451E-4F99-9B04-F558CE28EEB0}" destId="{165FD805-DDFF-4B4F-972F-6F03B1823FD0}" srcOrd="0" destOrd="0" presId="urn:microsoft.com/office/officeart/2008/layout/VerticalAccentList"/>
    <dgm:cxn modelId="{086CF570-DD9B-4509-AF9A-771ECD7451A2}" type="presOf" srcId="{4C893DCB-20C5-4ED0-94B4-82359F692DB5}" destId="{71C59E11-3950-4E8D-B587-8D66AB9F5992}" srcOrd="0" destOrd="0" presId="urn:microsoft.com/office/officeart/2008/layout/VerticalAccentList"/>
    <dgm:cxn modelId="{9313C356-AA30-4F92-8789-56C177B96FDB}" srcId="{3E07A130-7B42-4F64-BED7-981F442B0376}" destId="{4C893DCB-20C5-4ED0-94B4-82359F692DB5}" srcOrd="0" destOrd="0" parTransId="{09697CD9-59CE-4A8E-AAEF-D4A62CF81AFD}" sibTransId="{DF266650-4CB6-42AF-980B-D2A6350348B4}"/>
    <dgm:cxn modelId="{496F22D6-10D1-4D8E-A1E2-A7DB36146307}" type="presOf" srcId="{3E07A130-7B42-4F64-BED7-981F442B0376}" destId="{0849B4E8-2E26-4CA2-A395-372B6FF79A99}" srcOrd="0" destOrd="0" presId="urn:microsoft.com/office/officeart/2008/layout/VerticalAccentList"/>
    <dgm:cxn modelId="{072CC9B2-D7FA-4AB4-9E70-CDC84442B2E1}" type="presParOf" srcId="{0849B4E8-2E26-4CA2-A395-372B6FF79A99}" destId="{9AD32106-432D-48A5-8921-32FA06B6822F}" srcOrd="0" destOrd="0" presId="urn:microsoft.com/office/officeart/2008/layout/VerticalAccentList"/>
    <dgm:cxn modelId="{2F4495D3-7A36-4901-B8E5-DC7FF8902F8B}" type="presParOf" srcId="{9AD32106-432D-48A5-8921-32FA06B6822F}" destId="{71C59E11-3950-4E8D-B587-8D66AB9F5992}" srcOrd="0" destOrd="0" presId="urn:microsoft.com/office/officeart/2008/layout/VerticalAccentList"/>
    <dgm:cxn modelId="{6364BB29-2E57-47D6-9F1F-8C5065727DCA}" type="presParOf" srcId="{0849B4E8-2E26-4CA2-A395-372B6FF79A99}" destId="{5CB9F18B-A47A-48F5-A203-B7B72EAEC648}" srcOrd="1" destOrd="0" presId="urn:microsoft.com/office/officeart/2008/layout/VerticalAccentList"/>
    <dgm:cxn modelId="{E507E241-6AA1-4B41-8C89-42F0FC772239}" type="presParOf" srcId="{5CB9F18B-A47A-48F5-A203-B7B72EAEC648}" destId="{4AEEF318-E6AB-4D2A-AD80-7F8E12406550}" srcOrd="0" destOrd="0" presId="urn:microsoft.com/office/officeart/2008/layout/VerticalAccentList"/>
    <dgm:cxn modelId="{AB6F8198-28B3-44F8-8FC3-25ED24F7C3AB}" type="presParOf" srcId="{5CB9F18B-A47A-48F5-A203-B7B72EAEC648}" destId="{A50EB7C3-2851-4830-8239-17DD62666FDA}" srcOrd="1" destOrd="0" presId="urn:microsoft.com/office/officeart/2008/layout/VerticalAccentList"/>
    <dgm:cxn modelId="{B96B745F-C9F9-4E0E-9C50-F3C436EED08B}" type="presParOf" srcId="{5CB9F18B-A47A-48F5-A203-B7B72EAEC648}" destId="{9DF507B8-0542-42A0-9F25-25948A5C8D6F}" srcOrd="2" destOrd="0" presId="urn:microsoft.com/office/officeart/2008/layout/VerticalAccentList"/>
    <dgm:cxn modelId="{026FBD06-B32E-4519-A3F6-47856DA958C4}" type="presParOf" srcId="{5CB9F18B-A47A-48F5-A203-B7B72EAEC648}" destId="{5F7047A8-2F17-4D37-91FA-E8F928B13598}" srcOrd="3" destOrd="0" presId="urn:microsoft.com/office/officeart/2008/layout/VerticalAccentList"/>
    <dgm:cxn modelId="{C0FE4A72-2977-43D0-BFB4-79AFBED3A3C3}" type="presParOf" srcId="{5CB9F18B-A47A-48F5-A203-B7B72EAEC648}" destId="{15775FA3-EDE5-4CBB-BE67-74DBA7D45E40}" srcOrd="4" destOrd="0" presId="urn:microsoft.com/office/officeart/2008/layout/VerticalAccentList"/>
    <dgm:cxn modelId="{78C0E0D2-6F53-4869-9EA9-4A32852578F5}" type="presParOf" srcId="{5CB9F18B-A47A-48F5-A203-B7B72EAEC648}" destId="{F00231CC-B668-41A0-8CD7-6D9586E6BB4D}" srcOrd="5" destOrd="0" presId="urn:microsoft.com/office/officeart/2008/layout/VerticalAccentList"/>
    <dgm:cxn modelId="{A21B5DF1-6C32-4F4F-9FD4-6C8A8F592FA3}" type="presParOf" srcId="{5CB9F18B-A47A-48F5-A203-B7B72EAEC648}" destId="{9553E0F9-6D8F-4323-8D7A-A50B201704C9}" srcOrd="6" destOrd="0" presId="urn:microsoft.com/office/officeart/2008/layout/VerticalAccentList"/>
    <dgm:cxn modelId="{61C555E1-30EE-42DE-BE39-4F37115D1B09}" type="presParOf" srcId="{0849B4E8-2E26-4CA2-A395-372B6FF79A99}" destId="{80622972-8AC9-4FAA-B946-554A353B7D1D}" srcOrd="2" destOrd="0" presId="urn:microsoft.com/office/officeart/2008/layout/VerticalAccentList"/>
    <dgm:cxn modelId="{E4D10C52-920A-4240-BD00-07935DB03B4A}" type="presParOf" srcId="{0849B4E8-2E26-4CA2-A395-372B6FF79A99}" destId="{33FF1D56-E50F-4996-B5FF-4B080565FBE9}" srcOrd="3" destOrd="0" presId="urn:microsoft.com/office/officeart/2008/layout/VerticalAccentList"/>
    <dgm:cxn modelId="{B554E165-DC95-4C03-8338-8D1B4A9AADD4}" type="presParOf" srcId="{33FF1D56-E50F-4996-B5FF-4B080565FBE9}" destId="{165FD805-DDFF-4B4F-972F-6F03B1823FD0}" srcOrd="0" destOrd="0" presId="urn:microsoft.com/office/officeart/2008/layout/VerticalAccentList"/>
    <dgm:cxn modelId="{E6B8AA54-E377-43D9-A904-708C61992112}" type="presParOf" srcId="{0849B4E8-2E26-4CA2-A395-372B6FF79A99}" destId="{3CB7F312-1852-47C5-92B5-88EC2872CF3D}" srcOrd="4" destOrd="0" presId="urn:microsoft.com/office/officeart/2008/layout/VerticalAccentList"/>
    <dgm:cxn modelId="{7F8B3816-E413-42B6-9C1A-6DB0F418DB6C}" type="presParOf" srcId="{3CB7F312-1852-47C5-92B5-88EC2872CF3D}" destId="{03B6CD13-DBC9-4733-9843-7DCD8DC2AE05}" srcOrd="0" destOrd="0" presId="urn:microsoft.com/office/officeart/2008/layout/VerticalAccentList"/>
    <dgm:cxn modelId="{7302F8E9-CBC8-4679-956D-2E6B81E097A3}" type="presParOf" srcId="{3CB7F312-1852-47C5-92B5-88EC2872CF3D}" destId="{9E0475D7-7D1E-4128-8051-0DA2310CCD20}" srcOrd="1" destOrd="0" presId="urn:microsoft.com/office/officeart/2008/layout/VerticalAccentList"/>
    <dgm:cxn modelId="{4242CA6C-306F-4BA4-9432-D7D20AF3C15C}" type="presParOf" srcId="{3CB7F312-1852-47C5-92B5-88EC2872CF3D}" destId="{31F4C347-A9CD-48E3-BAC5-32B59CF19BC1}" srcOrd="2" destOrd="0" presId="urn:microsoft.com/office/officeart/2008/layout/VerticalAccentList"/>
    <dgm:cxn modelId="{C04EF1D0-2899-44BF-924D-F4CAD2B96043}" type="presParOf" srcId="{3CB7F312-1852-47C5-92B5-88EC2872CF3D}" destId="{A406E5E9-ECC7-4BC9-A036-469239D166D0}" srcOrd="3" destOrd="0" presId="urn:microsoft.com/office/officeart/2008/layout/VerticalAccentList"/>
    <dgm:cxn modelId="{E688D0A4-E505-4A3F-A55A-74AE2F6D4EE6}" type="presParOf" srcId="{3CB7F312-1852-47C5-92B5-88EC2872CF3D}" destId="{FD73F8C1-9557-438A-A4B3-A5CA113AF3AE}" srcOrd="4" destOrd="0" presId="urn:microsoft.com/office/officeart/2008/layout/VerticalAccentList"/>
    <dgm:cxn modelId="{F774AC4B-6088-4A6F-B64D-CDB64949FEB3}" type="presParOf" srcId="{3CB7F312-1852-47C5-92B5-88EC2872CF3D}" destId="{ACC1D374-AD21-4A34-9C57-61CBF57911AC}" srcOrd="5" destOrd="0" presId="urn:microsoft.com/office/officeart/2008/layout/VerticalAccentList"/>
    <dgm:cxn modelId="{F294FCD7-2889-4BD6-AD98-0608C446AD9E}" type="presParOf" srcId="{3CB7F312-1852-47C5-92B5-88EC2872CF3D}" destId="{8BE2BAFA-738F-4A61-AA81-7F31A19B42A8}" srcOrd="6" destOrd="0" presId="urn:microsoft.com/office/officeart/2008/layout/VerticalAccentLis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39FC42D-D007-472D-8761-1C648DC0EFF3}" type="doc">
      <dgm:prSet loTypeId="urn:microsoft.com/office/officeart/2008/layout/VerticalAccentList" loCatId="list" qsTypeId="urn:microsoft.com/office/officeart/2005/8/quickstyle/simple1" qsCatId="simple" csTypeId="urn:microsoft.com/office/officeart/2005/8/colors/accent2_4" csCatId="accent2" phldr="1"/>
      <dgm:spPr/>
      <dgm:t>
        <a:bodyPr/>
        <a:lstStyle/>
        <a:p>
          <a:endParaRPr lang="en-US"/>
        </a:p>
      </dgm:t>
    </dgm:pt>
    <dgm:pt modelId="{DB11801E-B240-4027-9488-25A62B4B1E7A}">
      <dgm:prSet phldrT="[Text]" custT="1"/>
      <dgm:spPr/>
      <dgm:t>
        <a:bodyPr/>
        <a:lstStyle/>
        <a:p>
          <a:r>
            <a:rPr lang="en-US" sz="2000" i="1"/>
            <a:t>NUMpy </a:t>
          </a:r>
        </a:p>
      </dgm:t>
    </dgm:pt>
    <dgm:pt modelId="{F5E64736-AEDA-4DC9-89B2-0C109A27BB53}" type="parTrans" cxnId="{BFE3E61A-A636-4A01-969E-EACF61DB4FDB}">
      <dgm:prSet/>
      <dgm:spPr/>
      <dgm:t>
        <a:bodyPr/>
        <a:lstStyle/>
        <a:p>
          <a:endParaRPr lang="en-US"/>
        </a:p>
      </dgm:t>
    </dgm:pt>
    <dgm:pt modelId="{BDEEC9EF-3143-4AB9-92B0-A836E7AF97DE}" type="sibTrans" cxnId="{BFE3E61A-A636-4A01-969E-EACF61DB4FDB}">
      <dgm:prSet/>
      <dgm:spPr/>
      <dgm:t>
        <a:bodyPr/>
        <a:lstStyle/>
        <a:p>
          <a:endParaRPr lang="en-US"/>
        </a:p>
      </dgm:t>
    </dgm:pt>
    <dgm:pt modelId="{745C7F16-30BA-45D8-B1DD-6E027C00DDBA}">
      <dgm:prSet phldrT="[Text]" custT="1"/>
      <dgm:spPr/>
      <dgm:t>
        <a:bodyPr/>
        <a:lstStyle/>
        <a:p>
          <a:r>
            <a:rPr lang="en-US" sz="2000" b="0" i="1" u="none"/>
            <a:t>SCIpy</a:t>
          </a:r>
          <a:endParaRPr lang="en-US" sz="2000" i="1"/>
        </a:p>
      </dgm:t>
    </dgm:pt>
    <dgm:pt modelId="{AD93F9F5-8B9F-4BCB-B952-C7606D624C3A}" type="parTrans" cxnId="{7AFE6A92-EB16-4859-93DA-8DC0C84E845C}">
      <dgm:prSet/>
      <dgm:spPr/>
      <dgm:t>
        <a:bodyPr/>
        <a:lstStyle/>
        <a:p>
          <a:endParaRPr lang="en-US"/>
        </a:p>
      </dgm:t>
    </dgm:pt>
    <dgm:pt modelId="{FE7BB9F4-AEBD-4FE9-8693-AC6D356AEFF1}" type="sibTrans" cxnId="{7AFE6A92-EB16-4859-93DA-8DC0C84E845C}">
      <dgm:prSet/>
      <dgm:spPr/>
      <dgm:t>
        <a:bodyPr/>
        <a:lstStyle/>
        <a:p>
          <a:endParaRPr lang="en-US"/>
        </a:p>
      </dgm:t>
    </dgm:pt>
    <dgm:pt modelId="{D34B5C7A-B897-45E4-9C34-17A3ECB82174}">
      <dgm:prSet phldrT="[Text]" custT="1"/>
      <dgm:spPr/>
      <dgm:t>
        <a:bodyPr/>
        <a:lstStyle/>
        <a:p>
          <a:r>
            <a:rPr lang="en-US" sz="2000" b="0" i="1" u="none"/>
            <a:t>functional-dependencies</a:t>
          </a:r>
          <a:endParaRPr lang="en-US" sz="2000" i="1"/>
        </a:p>
      </dgm:t>
    </dgm:pt>
    <dgm:pt modelId="{B82C7F47-7618-4003-A376-3EC653628839}" type="parTrans" cxnId="{9509351C-A079-48CB-B94E-2347690E3207}">
      <dgm:prSet/>
      <dgm:spPr/>
      <dgm:t>
        <a:bodyPr/>
        <a:lstStyle/>
        <a:p>
          <a:endParaRPr lang="en-US"/>
        </a:p>
      </dgm:t>
    </dgm:pt>
    <dgm:pt modelId="{0A07A751-2D11-4A6C-9FDD-5A77D3EA969E}" type="sibTrans" cxnId="{9509351C-A079-48CB-B94E-2347690E3207}">
      <dgm:prSet/>
      <dgm:spPr/>
      <dgm:t>
        <a:bodyPr/>
        <a:lstStyle/>
        <a:p>
          <a:endParaRPr lang="en-US"/>
        </a:p>
      </dgm:t>
    </dgm:pt>
    <dgm:pt modelId="{10F7B59F-B9F8-452F-8F1E-8752035A4D88}">
      <dgm:prSet phldrT="[Text]" custT="1"/>
      <dgm:spPr/>
      <dgm:t>
        <a:bodyPr/>
        <a:lstStyle/>
        <a:p>
          <a:r>
            <a:rPr lang="en-US" sz="2000" i="1"/>
            <a:t>PANDAS</a:t>
          </a:r>
        </a:p>
      </dgm:t>
    </dgm:pt>
    <dgm:pt modelId="{84150322-72EC-4DAE-8979-5C42CEC4B338}" type="parTrans" cxnId="{B672F911-2EF1-4B2C-9EF3-E826E29666BE}">
      <dgm:prSet/>
      <dgm:spPr/>
      <dgm:t>
        <a:bodyPr/>
        <a:lstStyle/>
        <a:p>
          <a:endParaRPr lang="en-US"/>
        </a:p>
      </dgm:t>
    </dgm:pt>
    <dgm:pt modelId="{CC2B79A9-86EC-40D2-B715-D29E591D344F}" type="sibTrans" cxnId="{B672F911-2EF1-4B2C-9EF3-E826E29666BE}">
      <dgm:prSet/>
      <dgm:spPr/>
      <dgm:t>
        <a:bodyPr/>
        <a:lstStyle/>
        <a:p>
          <a:endParaRPr lang="en-US"/>
        </a:p>
      </dgm:t>
    </dgm:pt>
    <dgm:pt modelId="{D340D8F4-8A8F-4C50-906B-E1B732964413}">
      <dgm:prSet phldrT="[Text]" custT="1"/>
      <dgm:spPr/>
      <dgm:t>
        <a:bodyPr/>
        <a:lstStyle/>
        <a:p>
          <a:r>
            <a:rPr lang="en-US" sz="2000" i="1"/>
            <a:t>Django</a:t>
          </a:r>
        </a:p>
      </dgm:t>
    </dgm:pt>
    <dgm:pt modelId="{B8C79353-DECF-451E-95B0-FF60C2BFF716}" type="parTrans" cxnId="{397001EE-688A-4506-AE03-F7403AAF63E2}">
      <dgm:prSet/>
      <dgm:spPr/>
    </dgm:pt>
    <dgm:pt modelId="{A196971D-BDD1-4E01-B961-C3B4AFE44197}" type="sibTrans" cxnId="{397001EE-688A-4506-AE03-F7403AAF63E2}">
      <dgm:prSet/>
      <dgm:spPr/>
    </dgm:pt>
    <dgm:pt modelId="{588BDE11-514C-40C4-8631-E7F6A54AE47C}" type="pres">
      <dgm:prSet presAssocID="{539FC42D-D007-472D-8761-1C648DC0EFF3}" presName="Name0" presStyleCnt="0">
        <dgm:presLayoutVars>
          <dgm:chMax/>
          <dgm:chPref/>
          <dgm:dir/>
        </dgm:presLayoutVars>
      </dgm:prSet>
      <dgm:spPr/>
    </dgm:pt>
    <dgm:pt modelId="{EE1EA8A0-DD50-49FF-BB49-FB40E468CFB0}" type="pres">
      <dgm:prSet presAssocID="{DB11801E-B240-4027-9488-25A62B4B1E7A}" presName="parenttextcomposite" presStyleCnt="0"/>
      <dgm:spPr/>
    </dgm:pt>
    <dgm:pt modelId="{AC80526B-084E-4FB9-998B-5D1BE78F46F7}" type="pres">
      <dgm:prSet presAssocID="{DB11801E-B240-4027-9488-25A62B4B1E7A}" presName="parenttext" presStyleLbl="revTx" presStyleIdx="0" presStyleCnt="5">
        <dgm:presLayoutVars>
          <dgm:chMax/>
          <dgm:chPref val="2"/>
          <dgm:bulletEnabled val="1"/>
        </dgm:presLayoutVars>
      </dgm:prSet>
      <dgm:spPr/>
    </dgm:pt>
    <dgm:pt modelId="{F1CF91F3-4EA3-4D50-8072-44837EF70647}" type="pres">
      <dgm:prSet presAssocID="{DB11801E-B240-4027-9488-25A62B4B1E7A}" presName="parallelogramComposite" presStyleCnt="0"/>
      <dgm:spPr/>
    </dgm:pt>
    <dgm:pt modelId="{C45B745B-03E2-441D-A8FC-B8FA7EEAA315}" type="pres">
      <dgm:prSet presAssocID="{DB11801E-B240-4027-9488-25A62B4B1E7A}" presName="parallelogram1" presStyleLbl="alignNode1" presStyleIdx="0" presStyleCnt="35"/>
      <dgm:spPr/>
    </dgm:pt>
    <dgm:pt modelId="{1F791923-8474-401B-83CE-DCD26ED9C411}" type="pres">
      <dgm:prSet presAssocID="{DB11801E-B240-4027-9488-25A62B4B1E7A}" presName="parallelogram2" presStyleLbl="alignNode1" presStyleIdx="1" presStyleCnt="35"/>
      <dgm:spPr/>
    </dgm:pt>
    <dgm:pt modelId="{03639E54-FCBC-4B14-99FE-5281D021F70A}" type="pres">
      <dgm:prSet presAssocID="{DB11801E-B240-4027-9488-25A62B4B1E7A}" presName="parallelogram3" presStyleLbl="alignNode1" presStyleIdx="2" presStyleCnt="35"/>
      <dgm:spPr/>
    </dgm:pt>
    <dgm:pt modelId="{A1DC2A8C-7B8F-447A-BC8A-7946953186AC}" type="pres">
      <dgm:prSet presAssocID="{DB11801E-B240-4027-9488-25A62B4B1E7A}" presName="parallelogram4" presStyleLbl="alignNode1" presStyleIdx="3" presStyleCnt="35"/>
      <dgm:spPr/>
    </dgm:pt>
    <dgm:pt modelId="{A33021BB-E002-4A7E-94E2-19C3DAFB616C}" type="pres">
      <dgm:prSet presAssocID="{DB11801E-B240-4027-9488-25A62B4B1E7A}" presName="parallelogram5" presStyleLbl="alignNode1" presStyleIdx="4" presStyleCnt="35"/>
      <dgm:spPr/>
    </dgm:pt>
    <dgm:pt modelId="{37797804-F3E1-4CB3-98A3-8F2E38B7A932}" type="pres">
      <dgm:prSet presAssocID="{DB11801E-B240-4027-9488-25A62B4B1E7A}" presName="parallelogram6" presStyleLbl="alignNode1" presStyleIdx="5" presStyleCnt="35"/>
      <dgm:spPr/>
    </dgm:pt>
    <dgm:pt modelId="{AE725644-4360-4165-970E-2B3CBF78453D}" type="pres">
      <dgm:prSet presAssocID="{DB11801E-B240-4027-9488-25A62B4B1E7A}" presName="parallelogram7" presStyleLbl="alignNode1" presStyleIdx="6" presStyleCnt="35"/>
      <dgm:spPr/>
    </dgm:pt>
    <dgm:pt modelId="{649A2282-AA82-4A7F-B4A7-71A23E919E56}" type="pres">
      <dgm:prSet presAssocID="{BDEEC9EF-3143-4AB9-92B0-A836E7AF97DE}" presName="sibTrans" presStyleCnt="0"/>
      <dgm:spPr/>
    </dgm:pt>
    <dgm:pt modelId="{16A863B2-B3F0-4561-AF17-3FAB9AACA1F5}" type="pres">
      <dgm:prSet presAssocID="{745C7F16-30BA-45D8-B1DD-6E027C00DDBA}" presName="parenttextcomposite" presStyleCnt="0"/>
      <dgm:spPr/>
    </dgm:pt>
    <dgm:pt modelId="{F9DC42BA-BA78-4677-AA32-AC137872C491}" type="pres">
      <dgm:prSet presAssocID="{745C7F16-30BA-45D8-B1DD-6E027C00DDBA}" presName="parenttext" presStyleLbl="revTx" presStyleIdx="1" presStyleCnt="5">
        <dgm:presLayoutVars>
          <dgm:chMax/>
          <dgm:chPref val="2"/>
          <dgm:bulletEnabled val="1"/>
        </dgm:presLayoutVars>
      </dgm:prSet>
      <dgm:spPr/>
    </dgm:pt>
    <dgm:pt modelId="{1EC19FAB-1002-40F1-A543-D72DD6417854}" type="pres">
      <dgm:prSet presAssocID="{745C7F16-30BA-45D8-B1DD-6E027C00DDBA}" presName="parallelogramComposite" presStyleCnt="0"/>
      <dgm:spPr/>
    </dgm:pt>
    <dgm:pt modelId="{E0585CB8-44F5-40AF-80BB-537EF7961472}" type="pres">
      <dgm:prSet presAssocID="{745C7F16-30BA-45D8-B1DD-6E027C00DDBA}" presName="parallelogram1" presStyleLbl="alignNode1" presStyleIdx="7" presStyleCnt="35"/>
      <dgm:spPr/>
    </dgm:pt>
    <dgm:pt modelId="{5D9F54AE-D4FE-4769-8396-0A2501F812B8}" type="pres">
      <dgm:prSet presAssocID="{745C7F16-30BA-45D8-B1DD-6E027C00DDBA}" presName="parallelogram2" presStyleLbl="alignNode1" presStyleIdx="8" presStyleCnt="35"/>
      <dgm:spPr/>
    </dgm:pt>
    <dgm:pt modelId="{B369FA59-FE00-4095-B677-4A0D5991AE4F}" type="pres">
      <dgm:prSet presAssocID="{745C7F16-30BA-45D8-B1DD-6E027C00DDBA}" presName="parallelogram3" presStyleLbl="alignNode1" presStyleIdx="9" presStyleCnt="35"/>
      <dgm:spPr/>
    </dgm:pt>
    <dgm:pt modelId="{A2D9C6E7-63DE-40A5-98A2-DD2A73907D27}" type="pres">
      <dgm:prSet presAssocID="{745C7F16-30BA-45D8-B1DD-6E027C00DDBA}" presName="parallelogram4" presStyleLbl="alignNode1" presStyleIdx="10" presStyleCnt="35"/>
      <dgm:spPr/>
    </dgm:pt>
    <dgm:pt modelId="{5FDBBA23-0556-4CB3-872B-63CC71BE235A}" type="pres">
      <dgm:prSet presAssocID="{745C7F16-30BA-45D8-B1DD-6E027C00DDBA}" presName="parallelogram5" presStyleLbl="alignNode1" presStyleIdx="11" presStyleCnt="35"/>
      <dgm:spPr/>
    </dgm:pt>
    <dgm:pt modelId="{03676D2C-E0A7-4F0A-B1A0-37F4FE4CB9E7}" type="pres">
      <dgm:prSet presAssocID="{745C7F16-30BA-45D8-B1DD-6E027C00DDBA}" presName="parallelogram6" presStyleLbl="alignNode1" presStyleIdx="12" presStyleCnt="35"/>
      <dgm:spPr/>
    </dgm:pt>
    <dgm:pt modelId="{78BEB139-C179-4B9D-A21C-30F674464264}" type="pres">
      <dgm:prSet presAssocID="{745C7F16-30BA-45D8-B1DD-6E027C00DDBA}" presName="parallelogram7" presStyleLbl="alignNode1" presStyleIdx="13" presStyleCnt="35"/>
      <dgm:spPr/>
    </dgm:pt>
    <dgm:pt modelId="{F25C0DFE-13F3-48ED-872D-8C157668E83F}" type="pres">
      <dgm:prSet presAssocID="{FE7BB9F4-AEBD-4FE9-8693-AC6D356AEFF1}" presName="sibTrans" presStyleCnt="0"/>
      <dgm:spPr/>
    </dgm:pt>
    <dgm:pt modelId="{664353D0-0A06-4C65-B35C-5C674268DBD5}" type="pres">
      <dgm:prSet presAssocID="{10F7B59F-B9F8-452F-8F1E-8752035A4D88}" presName="parenttextcomposite" presStyleCnt="0"/>
      <dgm:spPr/>
    </dgm:pt>
    <dgm:pt modelId="{8E9FEF92-6A3B-4635-A449-B6ED580B3450}" type="pres">
      <dgm:prSet presAssocID="{10F7B59F-B9F8-452F-8F1E-8752035A4D88}" presName="parenttext" presStyleLbl="revTx" presStyleIdx="2" presStyleCnt="5">
        <dgm:presLayoutVars>
          <dgm:chMax/>
          <dgm:chPref val="2"/>
          <dgm:bulletEnabled val="1"/>
        </dgm:presLayoutVars>
      </dgm:prSet>
      <dgm:spPr/>
    </dgm:pt>
    <dgm:pt modelId="{F5F023EE-83CC-4562-BB20-0099AAE7D1BF}" type="pres">
      <dgm:prSet presAssocID="{10F7B59F-B9F8-452F-8F1E-8752035A4D88}" presName="parallelogramComposite" presStyleCnt="0"/>
      <dgm:spPr/>
    </dgm:pt>
    <dgm:pt modelId="{BDAE7ED8-0D40-4071-AF57-0107665BA2AB}" type="pres">
      <dgm:prSet presAssocID="{10F7B59F-B9F8-452F-8F1E-8752035A4D88}" presName="parallelogram1" presStyleLbl="alignNode1" presStyleIdx="14" presStyleCnt="35"/>
      <dgm:spPr/>
    </dgm:pt>
    <dgm:pt modelId="{81A690E3-C68E-4B60-8AA1-616E28E1FFB4}" type="pres">
      <dgm:prSet presAssocID="{10F7B59F-B9F8-452F-8F1E-8752035A4D88}" presName="parallelogram2" presStyleLbl="alignNode1" presStyleIdx="15" presStyleCnt="35"/>
      <dgm:spPr/>
    </dgm:pt>
    <dgm:pt modelId="{CD268A5C-76D9-413B-90AD-EB7B07DC40ED}" type="pres">
      <dgm:prSet presAssocID="{10F7B59F-B9F8-452F-8F1E-8752035A4D88}" presName="parallelogram3" presStyleLbl="alignNode1" presStyleIdx="16" presStyleCnt="35"/>
      <dgm:spPr/>
    </dgm:pt>
    <dgm:pt modelId="{C2977CA0-1641-4ECC-B8DC-B158DC1BA2F7}" type="pres">
      <dgm:prSet presAssocID="{10F7B59F-B9F8-452F-8F1E-8752035A4D88}" presName="parallelogram4" presStyleLbl="alignNode1" presStyleIdx="17" presStyleCnt="35"/>
      <dgm:spPr/>
    </dgm:pt>
    <dgm:pt modelId="{5E641C64-8D53-44C1-BBAF-080DF4391D8F}" type="pres">
      <dgm:prSet presAssocID="{10F7B59F-B9F8-452F-8F1E-8752035A4D88}" presName="parallelogram5" presStyleLbl="alignNode1" presStyleIdx="18" presStyleCnt="35"/>
      <dgm:spPr/>
    </dgm:pt>
    <dgm:pt modelId="{DF420F07-1909-444C-87E0-38D410688AB1}" type="pres">
      <dgm:prSet presAssocID="{10F7B59F-B9F8-452F-8F1E-8752035A4D88}" presName="parallelogram6" presStyleLbl="alignNode1" presStyleIdx="19" presStyleCnt="35"/>
      <dgm:spPr/>
    </dgm:pt>
    <dgm:pt modelId="{9C00E3DD-D8E3-43B0-974E-6C5A8EE71B89}" type="pres">
      <dgm:prSet presAssocID="{10F7B59F-B9F8-452F-8F1E-8752035A4D88}" presName="parallelogram7" presStyleLbl="alignNode1" presStyleIdx="20" presStyleCnt="35"/>
      <dgm:spPr/>
    </dgm:pt>
    <dgm:pt modelId="{1664BB16-2F0F-4D97-A48E-3DF79E11557C}" type="pres">
      <dgm:prSet presAssocID="{CC2B79A9-86EC-40D2-B715-D29E591D344F}" presName="sibTrans" presStyleCnt="0"/>
      <dgm:spPr/>
    </dgm:pt>
    <dgm:pt modelId="{98A7C7D0-EE72-412A-A0F0-E97C4AA0E431}" type="pres">
      <dgm:prSet presAssocID="{D34B5C7A-B897-45E4-9C34-17A3ECB82174}" presName="parenttextcomposite" presStyleCnt="0"/>
      <dgm:spPr/>
    </dgm:pt>
    <dgm:pt modelId="{C4365129-3081-48C4-AE02-D232793B22E3}" type="pres">
      <dgm:prSet presAssocID="{D34B5C7A-B897-45E4-9C34-17A3ECB82174}" presName="parenttext" presStyleLbl="revTx" presStyleIdx="3" presStyleCnt="5">
        <dgm:presLayoutVars>
          <dgm:chMax/>
          <dgm:chPref val="2"/>
          <dgm:bulletEnabled val="1"/>
        </dgm:presLayoutVars>
      </dgm:prSet>
      <dgm:spPr/>
    </dgm:pt>
    <dgm:pt modelId="{2699318D-28EB-4ECB-944D-CE657AD9222B}" type="pres">
      <dgm:prSet presAssocID="{D34B5C7A-B897-45E4-9C34-17A3ECB82174}" presName="parallelogramComposite" presStyleCnt="0"/>
      <dgm:spPr/>
    </dgm:pt>
    <dgm:pt modelId="{9ACDE6D9-1594-4EBB-8BC6-36FC22F65334}" type="pres">
      <dgm:prSet presAssocID="{D34B5C7A-B897-45E4-9C34-17A3ECB82174}" presName="parallelogram1" presStyleLbl="alignNode1" presStyleIdx="21" presStyleCnt="35"/>
      <dgm:spPr/>
    </dgm:pt>
    <dgm:pt modelId="{525E51BF-C647-4AFF-AC8B-A1075677BC80}" type="pres">
      <dgm:prSet presAssocID="{D34B5C7A-B897-45E4-9C34-17A3ECB82174}" presName="parallelogram2" presStyleLbl="alignNode1" presStyleIdx="22" presStyleCnt="35"/>
      <dgm:spPr/>
    </dgm:pt>
    <dgm:pt modelId="{890942B1-F449-4ACB-853E-8360FD5A261D}" type="pres">
      <dgm:prSet presAssocID="{D34B5C7A-B897-45E4-9C34-17A3ECB82174}" presName="parallelogram3" presStyleLbl="alignNode1" presStyleIdx="23" presStyleCnt="35"/>
      <dgm:spPr/>
    </dgm:pt>
    <dgm:pt modelId="{696944E7-AB02-41BE-BF85-3FFC2AF2E248}" type="pres">
      <dgm:prSet presAssocID="{D34B5C7A-B897-45E4-9C34-17A3ECB82174}" presName="parallelogram4" presStyleLbl="alignNode1" presStyleIdx="24" presStyleCnt="35"/>
      <dgm:spPr/>
    </dgm:pt>
    <dgm:pt modelId="{F53C73CA-BBBA-40DD-BD7E-E2FC36BC93FB}" type="pres">
      <dgm:prSet presAssocID="{D34B5C7A-B897-45E4-9C34-17A3ECB82174}" presName="parallelogram5" presStyleLbl="alignNode1" presStyleIdx="25" presStyleCnt="35"/>
      <dgm:spPr/>
    </dgm:pt>
    <dgm:pt modelId="{8B1D4315-D77D-49FE-8F4B-FB51FE9EF836}" type="pres">
      <dgm:prSet presAssocID="{D34B5C7A-B897-45E4-9C34-17A3ECB82174}" presName="parallelogram6" presStyleLbl="alignNode1" presStyleIdx="26" presStyleCnt="35"/>
      <dgm:spPr/>
    </dgm:pt>
    <dgm:pt modelId="{50C3DD68-14D7-44AE-B03A-CA8E49E47175}" type="pres">
      <dgm:prSet presAssocID="{D34B5C7A-B897-45E4-9C34-17A3ECB82174}" presName="parallelogram7" presStyleLbl="alignNode1" presStyleIdx="27" presStyleCnt="35"/>
      <dgm:spPr/>
    </dgm:pt>
    <dgm:pt modelId="{8C71AAC0-022C-44BB-9DEB-8CC4C0852670}" type="pres">
      <dgm:prSet presAssocID="{0A07A751-2D11-4A6C-9FDD-5A77D3EA969E}" presName="sibTrans" presStyleCnt="0"/>
      <dgm:spPr/>
    </dgm:pt>
    <dgm:pt modelId="{C86D1D14-5988-4F52-BF97-46B5E175FEF3}" type="pres">
      <dgm:prSet presAssocID="{D340D8F4-8A8F-4C50-906B-E1B732964413}" presName="parenttextcomposite" presStyleCnt="0"/>
      <dgm:spPr/>
    </dgm:pt>
    <dgm:pt modelId="{BA7010C2-7B93-43A8-B33E-C25B31755730}" type="pres">
      <dgm:prSet presAssocID="{D340D8F4-8A8F-4C50-906B-E1B732964413}" presName="parenttext" presStyleLbl="revTx" presStyleIdx="4" presStyleCnt="5">
        <dgm:presLayoutVars>
          <dgm:chMax/>
          <dgm:chPref val="2"/>
          <dgm:bulletEnabled val="1"/>
        </dgm:presLayoutVars>
      </dgm:prSet>
      <dgm:spPr/>
    </dgm:pt>
    <dgm:pt modelId="{CB1C439C-D5CB-43A6-AFE5-19E71BF118DA}" type="pres">
      <dgm:prSet presAssocID="{D340D8F4-8A8F-4C50-906B-E1B732964413}" presName="parallelogramComposite" presStyleCnt="0"/>
      <dgm:spPr/>
    </dgm:pt>
    <dgm:pt modelId="{58543B3B-6C84-4AC4-A301-B72B44F6C69C}" type="pres">
      <dgm:prSet presAssocID="{D340D8F4-8A8F-4C50-906B-E1B732964413}" presName="parallelogram1" presStyleLbl="alignNode1" presStyleIdx="28" presStyleCnt="35"/>
      <dgm:spPr/>
    </dgm:pt>
    <dgm:pt modelId="{32DCF45B-619D-4D01-86D1-AFB80FC04594}" type="pres">
      <dgm:prSet presAssocID="{D340D8F4-8A8F-4C50-906B-E1B732964413}" presName="parallelogram2" presStyleLbl="alignNode1" presStyleIdx="29" presStyleCnt="35"/>
      <dgm:spPr/>
    </dgm:pt>
    <dgm:pt modelId="{F425CE9F-C612-4D41-9F9F-0BF43A26E88E}" type="pres">
      <dgm:prSet presAssocID="{D340D8F4-8A8F-4C50-906B-E1B732964413}" presName="parallelogram3" presStyleLbl="alignNode1" presStyleIdx="30" presStyleCnt="35"/>
      <dgm:spPr/>
    </dgm:pt>
    <dgm:pt modelId="{E614C79B-C801-4DBD-BD0F-48BED1DB1D5A}" type="pres">
      <dgm:prSet presAssocID="{D340D8F4-8A8F-4C50-906B-E1B732964413}" presName="parallelogram4" presStyleLbl="alignNode1" presStyleIdx="31" presStyleCnt="35"/>
      <dgm:spPr/>
    </dgm:pt>
    <dgm:pt modelId="{A340B335-3544-4CB2-99F4-0C7A640C13A2}" type="pres">
      <dgm:prSet presAssocID="{D340D8F4-8A8F-4C50-906B-E1B732964413}" presName="parallelogram5" presStyleLbl="alignNode1" presStyleIdx="32" presStyleCnt="35"/>
      <dgm:spPr/>
    </dgm:pt>
    <dgm:pt modelId="{C58D41C0-742C-4793-A57E-AD994FABDF08}" type="pres">
      <dgm:prSet presAssocID="{D340D8F4-8A8F-4C50-906B-E1B732964413}" presName="parallelogram6" presStyleLbl="alignNode1" presStyleIdx="33" presStyleCnt="35"/>
      <dgm:spPr/>
    </dgm:pt>
    <dgm:pt modelId="{993CFBD2-92B3-4660-BA8D-D364378CD495}" type="pres">
      <dgm:prSet presAssocID="{D340D8F4-8A8F-4C50-906B-E1B732964413}" presName="parallelogram7" presStyleLbl="alignNode1" presStyleIdx="34" presStyleCnt="35"/>
      <dgm:spPr/>
    </dgm:pt>
  </dgm:ptLst>
  <dgm:cxnLst>
    <dgm:cxn modelId="{B672F911-2EF1-4B2C-9EF3-E826E29666BE}" srcId="{539FC42D-D007-472D-8761-1C648DC0EFF3}" destId="{10F7B59F-B9F8-452F-8F1E-8752035A4D88}" srcOrd="2" destOrd="0" parTransId="{84150322-72EC-4DAE-8979-5C42CEC4B338}" sibTransId="{CC2B79A9-86EC-40D2-B715-D29E591D344F}"/>
    <dgm:cxn modelId="{BFE3E61A-A636-4A01-969E-EACF61DB4FDB}" srcId="{539FC42D-D007-472D-8761-1C648DC0EFF3}" destId="{DB11801E-B240-4027-9488-25A62B4B1E7A}" srcOrd="0" destOrd="0" parTransId="{F5E64736-AEDA-4DC9-89B2-0C109A27BB53}" sibTransId="{BDEEC9EF-3143-4AB9-92B0-A836E7AF97DE}"/>
    <dgm:cxn modelId="{9509351C-A079-48CB-B94E-2347690E3207}" srcId="{539FC42D-D007-472D-8761-1C648DC0EFF3}" destId="{D34B5C7A-B897-45E4-9C34-17A3ECB82174}" srcOrd="3" destOrd="0" parTransId="{B82C7F47-7618-4003-A376-3EC653628839}" sibTransId="{0A07A751-2D11-4A6C-9FDD-5A77D3EA969E}"/>
    <dgm:cxn modelId="{69E19B63-79AC-4385-958A-7EEA5524EDDF}" type="presOf" srcId="{745C7F16-30BA-45D8-B1DD-6E027C00DDBA}" destId="{F9DC42BA-BA78-4677-AA32-AC137872C491}" srcOrd="0" destOrd="0" presId="urn:microsoft.com/office/officeart/2008/layout/VerticalAccentList"/>
    <dgm:cxn modelId="{05E6EC55-7C64-4220-9300-B41340EA96FE}" type="presOf" srcId="{539FC42D-D007-472D-8761-1C648DC0EFF3}" destId="{588BDE11-514C-40C4-8631-E7F6A54AE47C}" srcOrd="0" destOrd="0" presId="urn:microsoft.com/office/officeart/2008/layout/VerticalAccentList"/>
    <dgm:cxn modelId="{37F8B37E-DE99-4BD9-80C4-08B707B3F352}" type="presOf" srcId="{D34B5C7A-B897-45E4-9C34-17A3ECB82174}" destId="{C4365129-3081-48C4-AE02-D232793B22E3}" srcOrd="0" destOrd="0" presId="urn:microsoft.com/office/officeart/2008/layout/VerticalAccentList"/>
    <dgm:cxn modelId="{57E16686-A7B9-4BB3-B3CE-FACF12B9C43D}" type="presOf" srcId="{DB11801E-B240-4027-9488-25A62B4B1E7A}" destId="{AC80526B-084E-4FB9-998B-5D1BE78F46F7}" srcOrd="0" destOrd="0" presId="urn:microsoft.com/office/officeart/2008/layout/VerticalAccentList"/>
    <dgm:cxn modelId="{7AFE6A92-EB16-4859-93DA-8DC0C84E845C}" srcId="{539FC42D-D007-472D-8761-1C648DC0EFF3}" destId="{745C7F16-30BA-45D8-B1DD-6E027C00DDBA}" srcOrd="1" destOrd="0" parTransId="{AD93F9F5-8B9F-4BCB-B952-C7606D624C3A}" sibTransId="{FE7BB9F4-AEBD-4FE9-8693-AC6D356AEFF1}"/>
    <dgm:cxn modelId="{34C4C2B8-A176-4178-A153-48E0F454A992}" type="presOf" srcId="{10F7B59F-B9F8-452F-8F1E-8752035A4D88}" destId="{8E9FEF92-6A3B-4635-A449-B6ED580B3450}" srcOrd="0" destOrd="0" presId="urn:microsoft.com/office/officeart/2008/layout/VerticalAccentList"/>
    <dgm:cxn modelId="{FB7F05BF-A52B-45EB-9910-9F3A9531F7B5}" type="presOf" srcId="{D340D8F4-8A8F-4C50-906B-E1B732964413}" destId="{BA7010C2-7B93-43A8-B33E-C25B31755730}" srcOrd="0" destOrd="0" presId="urn:microsoft.com/office/officeart/2008/layout/VerticalAccentList"/>
    <dgm:cxn modelId="{397001EE-688A-4506-AE03-F7403AAF63E2}" srcId="{539FC42D-D007-472D-8761-1C648DC0EFF3}" destId="{D340D8F4-8A8F-4C50-906B-E1B732964413}" srcOrd="4" destOrd="0" parTransId="{B8C79353-DECF-451E-95B0-FF60C2BFF716}" sibTransId="{A196971D-BDD1-4E01-B961-C3B4AFE44197}"/>
    <dgm:cxn modelId="{858AED2A-9482-44D4-8BC3-58862EE93A22}" type="presParOf" srcId="{588BDE11-514C-40C4-8631-E7F6A54AE47C}" destId="{EE1EA8A0-DD50-49FF-BB49-FB40E468CFB0}" srcOrd="0" destOrd="0" presId="urn:microsoft.com/office/officeart/2008/layout/VerticalAccentList"/>
    <dgm:cxn modelId="{43BC65E2-96F6-4DB1-AC2F-CA7BC3E663C1}" type="presParOf" srcId="{EE1EA8A0-DD50-49FF-BB49-FB40E468CFB0}" destId="{AC80526B-084E-4FB9-998B-5D1BE78F46F7}" srcOrd="0" destOrd="0" presId="urn:microsoft.com/office/officeart/2008/layout/VerticalAccentList"/>
    <dgm:cxn modelId="{B726ED65-B369-4ABB-8F2A-8948EAD7EFA7}" type="presParOf" srcId="{588BDE11-514C-40C4-8631-E7F6A54AE47C}" destId="{F1CF91F3-4EA3-4D50-8072-44837EF70647}" srcOrd="1" destOrd="0" presId="urn:microsoft.com/office/officeart/2008/layout/VerticalAccentList"/>
    <dgm:cxn modelId="{D4D35344-AAD3-40D9-AC58-3783150E53CF}" type="presParOf" srcId="{F1CF91F3-4EA3-4D50-8072-44837EF70647}" destId="{C45B745B-03E2-441D-A8FC-B8FA7EEAA315}" srcOrd="0" destOrd="0" presId="urn:microsoft.com/office/officeart/2008/layout/VerticalAccentList"/>
    <dgm:cxn modelId="{E6A29A3F-F125-41C5-8CBD-EF918A030BBC}" type="presParOf" srcId="{F1CF91F3-4EA3-4D50-8072-44837EF70647}" destId="{1F791923-8474-401B-83CE-DCD26ED9C411}" srcOrd="1" destOrd="0" presId="urn:microsoft.com/office/officeart/2008/layout/VerticalAccentList"/>
    <dgm:cxn modelId="{842AAFEF-612C-4ACA-A897-C8840F04130B}" type="presParOf" srcId="{F1CF91F3-4EA3-4D50-8072-44837EF70647}" destId="{03639E54-FCBC-4B14-99FE-5281D021F70A}" srcOrd="2" destOrd="0" presId="urn:microsoft.com/office/officeart/2008/layout/VerticalAccentList"/>
    <dgm:cxn modelId="{5ED4CD93-12AD-4288-B5F0-88228ED2B865}" type="presParOf" srcId="{F1CF91F3-4EA3-4D50-8072-44837EF70647}" destId="{A1DC2A8C-7B8F-447A-BC8A-7946953186AC}" srcOrd="3" destOrd="0" presId="urn:microsoft.com/office/officeart/2008/layout/VerticalAccentList"/>
    <dgm:cxn modelId="{2035F07A-BB41-4D6E-93F0-8551003D32D1}" type="presParOf" srcId="{F1CF91F3-4EA3-4D50-8072-44837EF70647}" destId="{A33021BB-E002-4A7E-94E2-19C3DAFB616C}" srcOrd="4" destOrd="0" presId="urn:microsoft.com/office/officeart/2008/layout/VerticalAccentList"/>
    <dgm:cxn modelId="{C5E1E50C-0578-4F8E-9348-AB45C64B773A}" type="presParOf" srcId="{F1CF91F3-4EA3-4D50-8072-44837EF70647}" destId="{37797804-F3E1-4CB3-98A3-8F2E38B7A932}" srcOrd="5" destOrd="0" presId="urn:microsoft.com/office/officeart/2008/layout/VerticalAccentList"/>
    <dgm:cxn modelId="{2BBFAFAF-0673-47B1-9FF8-8E5D8D140B62}" type="presParOf" srcId="{F1CF91F3-4EA3-4D50-8072-44837EF70647}" destId="{AE725644-4360-4165-970E-2B3CBF78453D}" srcOrd="6" destOrd="0" presId="urn:microsoft.com/office/officeart/2008/layout/VerticalAccentList"/>
    <dgm:cxn modelId="{17B33DCC-9B72-4DF0-B571-82A98CA1D976}" type="presParOf" srcId="{588BDE11-514C-40C4-8631-E7F6A54AE47C}" destId="{649A2282-AA82-4A7F-B4A7-71A23E919E56}" srcOrd="2" destOrd="0" presId="urn:microsoft.com/office/officeart/2008/layout/VerticalAccentList"/>
    <dgm:cxn modelId="{69D8510A-4BE7-49A4-8FCF-491A332A8B49}" type="presParOf" srcId="{588BDE11-514C-40C4-8631-E7F6A54AE47C}" destId="{16A863B2-B3F0-4561-AF17-3FAB9AACA1F5}" srcOrd="3" destOrd="0" presId="urn:microsoft.com/office/officeart/2008/layout/VerticalAccentList"/>
    <dgm:cxn modelId="{6BACADAB-4D03-4CC2-95A7-34B0DA893B7D}" type="presParOf" srcId="{16A863B2-B3F0-4561-AF17-3FAB9AACA1F5}" destId="{F9DC42BA-BA78-4677-AA32-AC137872C491}" srcOrd="0" destOrd="0" presId="urn:microsoft.com/office/officeart/2008/layout/VerticalAccentList"/>
    <dgm:cxn modelId="{A461DC08-E7D6-4240-B7B0-3A26BB09BCED}" type="presParOf" srcId="{588BDE11-514C-40C4-8631-E7F6A54AE47C}" destId="{1EC19FAB-1002-40F1-A543-D72DD6417854}" srcOrd="4" destOrd="0" presId="urn:microsoft.com/office/officeart/2008/layout/VerticalAccentList"/>
    <dgm:cxn modelId="{30024F48-47C1-4943-927D-7A61E48ABD4A}" type="presParOf" srcId="{1EC19FAB-1002-40F1-A543-D72DD6417854}" destId="{E0585CB8-44F5-40AF-80BB-537EF7961472}" srcOrd="0" destOrd="0" presId="urn:microsoft.com/office/officeart/2008/layout/VerticalAccentList"/>
    <dgm:cxn modelId="{FCE64DF2-6C4C-4783-8A27-AFAA922078AD}" type="presParOf" srcId="{1EC19FAB-1002-40F1-A543-D72DD6417854}" destId="{5D9F54AE-D4FE-4769-8396-0A2501F812B8}" srcOrd="1" destOrd="0" presId="urn:microsoft.com/office/officeart/2008/layout/VerticalAccentList"/>
    <dgm:cxn modelId="{7929FC3B-364B-453D-A838-D8DA25AAEACC}" type="presParOf" srcId="{1EC19FAB-1002-40F1-A543-D72DD6417854}" destId="{B369FA59-FE00-4095-B677-4A0D5991AE4F}" srcOrd="2" destOrd="0" presId="urn:microsoft.com/office/officeart/2008/layout/VerticalAccentList"/>
    <dgm:cxn modelId="{7EDA2951-DFC8-4516-8D57-C11FCBE4B114}" type="presParOf" srcId="{1EC19FAB-1002-40F1-A543-D72DD6417854}" destId="{A2D9C6E7-63DE-40A5-98A2-DD2A73907D27}" srcOrd="3" destOrd="0" presId="urn:microsoft.com/office/officeart/2008/layout/VerticalAccentList"/>
    <dgm:cxn modelId="{3A8E0B53-2E1D-4270-920B-E0C3FA2B541F}" type="presParOf" srcId="{1EC19FAB-1002-40F1-A543-D72DD6417854}" destId="{5FDBBA23-0556-4CB3-872B-63CC71BE235A}" srcOrd="4" destOrd="0" presId="urn:microsoft.com/office/officeart/2008/layout/VerticalAccentList"/>
    <dgm:cxn modelId="{08AE4821-AF8F-4CAD-A79E-8B9FECC10D6F}" type="presParOf" srcId="{1EC19FAB-1002-40F1-A543-D72DD6417854}" destId="{03676D2C-E0A7-4F0A-B1A0-37F4FE4CB9E7}" srcOrd="5" destOrd="0" presId="urn:microsoft.com/office/officeart/2008/layout/VerticalAccentList"/>
    <dgm:cxn modelId="{1D88A4B1-87E5-4472-8874-B30C3B30E258}" type="presParOf" srcId="{1EC19FAB-1002-40F1-A543-D72DD6417854}" destId="{78BEB139-C179-4B9D-A21C-30F674464264}" srcOrd="6" destOrd="0" presId="urn:microsoft.com/office/officeart/2008/layout/VerticalAccentList"/>
    <dgm:cxn modelId="{BA61C0D1-D47B-4F5A-B4D5-CA53362747C3}" type="presParOf" srcId="{588BDE11-514C-40C4-8631-E7F6A54AE47C}" destId="{F25C0DFE-13F3-48ED-872D-8C157668E83F}" srcOrd="5" destOrd="0" presId="urn:microsoft.com/office/officeart/2008/layout/VerticalAccentList"/>
    <dgm:cxn modelId="{5292D79A-969F-4076-A02A-9DED50F6D114}" type="presParOf" srcId="{588BDE11-514C-40C4-8631-E7F6A54AE47C}" destId="{664353D0-0A06-4C65-B35C-5C674268DBD5}" srcOrd="6" destOrd="0" presId="urn:microsoft.com/office/officeart/2008/layout/VerticalAccentList"/>
    <dgm:cxn modelId="{329B36AA-6487-47C5-80A2-91D555A4622B}" type="presParOf" srcId="{664353D0-0A06-4C65-B35C-5C674268DBD5}" destId="{8E9FEF92-6A3B-4635-A449-B6ED580B3450}" srcOrd="0" destOrd="0" presId="urn:microsoft.com/office/officeart/2008/layout/VerticalAccentList"/>
    <dgm:cxn modelId="{0C00E342-E5FD-45D2-9203-78DF784B0719}" type="presParOf" srcId="{588BDE11-514C-40C4-8631-E7F6A54AE47C}" destId="{F5F023EE-83CC-4562-BB20-0099AAE7D1BF}" srcOrd="7" destOrd="0" presId="urn:microsoft.com/office/officeart/2008/layout/VerticalAccentList"/>
    <dgm:cxn modelId="{B6B7BCAD-5875-49C7-9BA2-DF12F5247E2B}" type="presParOf" srcId="{F5F023EE-83CC-4562-BB20-0099AAE7D1BF}" destId="{BDAE7ED8-0D40-4071-AF57-0107665BA2AB}" srcOrd="0" destOrd="0" presId="urn:microsoft.com/office/officeart/2008/layout/VerticalAccentList"/>
    <dgm:cxn modelId="{D85ECD84-3894-4145-B0CE-7CB24719F517}" type="presParOf" srcId="{F5F023EE-83CC-4562-BB20-0099AAE7D1BF}" destId="{81A690E3-C68E-4B60-8AA1-616E28E1FFB4}" srcOrd="1" destOrd="0" presId="urn:microsoft.com/office/officeart/2008/layout/VerticalAccentList"/>
    <dgm:cxn modelId="{FF811AA7-8D47-44DB-B988-2DAC3C0A433C}" type="presParOf" srcId="{F5F023EE-83CC-4562-BB20-0099AAE7D1BF}" destId="{CD268A5C-76D9-413B-90AD-EB7B07DC40ED}" srcOrd="2" destOrd="0" presId="urn:microsoft.com/office/officeart/2008/layout/VerticalAccentList"/>
    <dgm:cxn modelId="{AB525EE3-DE76-409D-9546-55B5A2EB269F}" type="presParOf" srcId="{F5F023EE-83CC-4562-BB20-0099AAE7D1BF}" destId="{C2977CA0-1641-4ECC-B8DC-B158DC1BA2F7}" srcOrd="3" destOrd="0" presId="urn:microsoft.com/office/officeart/2008/layout/VerticalAccentList"/>
    <dgm:cxn modelId="{81D6511A-BFBE-4060-B13A-358B52016A6F}" type="presParOf" srcId="{F5F023EE-83CC-4562-BB20-0099AAE7D1BF}" destId="{5E641C64-8D53-44C1-BBAF-080DF4391D8F}" srcOrd="4" destOrd="0" presId="urn:microsoft.com/office/officeart/2008/layout/VerticalAccentList"/>
    <dgm:cxn modelId="{5D5DC931-BED1-4BE4-812A-20ABABC97C49}" type="presParOf" srcId="{F5F023EE-83CC-4562-BB20-0099AAE7D1BF}" destId="{DF420F07-1909-444C-87E0-38D410688AB1}" srcOrd="5" destOrd="0" presId="urn:microsoft.com/office/officeart/2008/layout/VerticalAccentList"/>
    <dgm:cxn modelId="{20CA97A3-1196-400A-93B9-899721424EB8}" type="presParOf" srcId="{F5F023EE-83CC-4562-BB20-0099AAE7D1BF}" destId="{9C00E3DD-D8E3-43B0-974E-6C5A8EE71B89}" srcOrd="6" destOrd="0" presId="urn:microsoft.com/office/officeart/2008/layout/VerticalAccentList"/>
    <dgm:cxn modelId="{F6B42B6C-08CC-43F6-B4E3-325E6DC6A1D1}" type="presParOf" srcId="{588BDE11-514C-40C4-8631-E7F6A54AE47C}" destId="{1664BB16-2F0F-4D97-A48E-3DF79E11557C}" srcOrd="8" destOrd="0" presId="urn:microsoft.com/office/officeart/2008/layout/VerticalAccentList"/>
    <dgm:cxn modelId="{77DAC2D1-5A8D-4CF6-9E82-5EE3E9BAA7B9}" type="presParOf" srcId="{588BDE11-514C-40C4-8631-E7F6A54AE47C}" destId="{98A7C7D0-EE72-412A-A0F0-E97C4AA0E431}" srcOrd="9" destOrd="0" presId="urn:microsoft.com/office/officeart/2008/layout/VerticalAccentList"/>
    <dgm:cxn modelId="{F504B766-5E61-4192-AFAB-E3907BA57685}" type="presParOf" srcId="{98A7C7D0-EE72-412A-A0F0-E97C4AA0E431}" destId="{C4365129-3081-48C4-AE02-D232793B22E3}" srcOrd="0" destOrd="0" presId="urn:microsoft.com/office/officeart/2008/layout/VerticalAccentList"/>
    <dgm:cxn modelId="{ED93F626-A6B8-4734-AF4E-FBA855DCC435}" type="presParOf" srcId="{588BDE11-514C-40C4-8631-E7F6A54AE47C}" destId="{2699318D-28EB-4ECB-944D-CE657AD9222B}" srcOrd="10" destOrd="0" presId="urn:microsoft.com/office/officeart/2008/layout/VerticalAccentList"/>
    <dgm:cxn modelId="{0A65B1CA-1528-4427-B44D-1797E529E588}" type="presParOf" srcId="{2699318D-28EB-4ECB-944D-CE657AD9222B}" destId="{9ACDE6D9-1594-4EBB-8BC6-36FC22F65334}" srcOrd="0" destOrd="0" presId="urn:microsoft.com/office/officeart/2008/layout/VerticalAccentList"/>
    <dgm:cxn modelId="{C8F42FF6-62F3-4599-A30F-3F4DB007AB92}" type="presParOf" srcId="{2699318D-28EB-4ECB-944D-CE657AD9222B}" destId="{525E51BF-C647-4AFF-AC8B-A1075677BC80}" srcOrd="1" destOrd="0" presId="urn:microsoft.com/office/officeart/2008/layout/VerticalAccentList"/>
    <dgm:cxn modelId="{345832F4-89F0-49AD-B4A2-D3413B44207F}" type="presParOf" srcId="{2699318D-28EB-4ECB-944D-CE657AD9222B}" destId="{890942B1-F449-4ACB-853E-8360FD5A261D}" srcOrd="2" destOrd="0" presId="urn:microsoft.com/office/officeart/2008/layout/VerticalAccentList"/>
    <dgm:cxn modelId="{9703B822-17B6-4293-BA91-DF2C9D1B3CE2}" type="presParOf" srcId="{2699318D-28EB-4ECB-944D-CE657AD9222B}" destId="{696944E7-AB02-41BE-BF85-3FFC2AF2E248}" srcOrd="3" destOrd="0" presId="urn:microsoft.com/office/officeart/2008/layout/VerticalAccentList"/>
    <dgm:cxn modelId="{7F017DD5-5B12-4CB2-B16E-447D2C3BA6CF}" type="presParOf" srcId="{2699318D-28EB-4ECB-944D-CE657AD9222B}" destId="{F53C73CA-BBBA-40DD-BD7E-E2FC36BC93FB}" srcOrd="4" destOrd="0" presId="urn:microsoft.com/office/officeart/2008/layout/VerticalAccentList"/>
    <dgm:cxn modelId="{3DA04E0F-2F06-427F-BDCC-65EC645589A9}" type="presParOf" srcId="{2699318D-28EB-4ECB-944D-CE657AD9222B}" destId="{8B1D4315-D77D-49FE-8F4B-FB51FE9EF836}" srcOrd="5" destOrd="0" presId="urn:microsoft.com/office/officeart/2008/layout/VerticalAccentList"/>
    <dgm:cxn modelId="{75861AF5-49FD-40F4-AE48-C109E8DFB404}" type="presParOf" srcId="{2699318D-28EB-4ECB-944D-CE657AD9222B}" destId="{50C3DD68-14D7-44AE-B03A-CA8E49E47175}" srcOrd="6" destOrd="0" presId="urn:microsoft.com/office/officeart/2008/layout/VerticalAccentList"/>
    <dgm:cxn modelId="{33A4EF44-48E8-42A9-9A35-83199E552EE0}" type="presParOf" srcId="{588BDE11-514C-40C4-8631-E7F6A54AE47C}" destId="{8C71AAC0-022C-44BB-9DEB-8CC4C0852670}" srcOrd="11" destOrd="0" presId="urn:microsoft.com/office/officeart/2008/layout/VerticalAccentList"/>
    <dgm:cxn modelId="{AE8577BD-D9FE-4599-A9A3-EA9383388456}" type="presParOf" srcId="{588BDE11-514C-40C4-8631-E7F6A54AE47C}" destId="{C86D1D14-5988-4F52-BF97-46B5E175FEF3}" srcOrd="12" destOrd="0" presId="urn:microsoft.com/office/officeart/2008/layout/VerticalAccentList"/>
    <dgm:cxn modelId="{D15AACEC-AB29-425C-A0C9-A8F25CA43D1B}" type="presParOf" srcId="{C86D1D14-5988-4F52-BF97-46B5E175FEF3}" destId="{BA7010C2-7B93-43A8-B33E-C25B31755730}" srcOrd="0" destOrd="0" presId="urn:microsoft.com/office/officeart/2008/layout/VerticalAccentList"/>
    <dgm:cxn modelId="{69F75642-94CE-46EC-84DC-92FD2E4CC2AC}" type="presParOf" srcId="{588BDE11-514C-40C4-8631-E7F6A54AE47C}" destId="{CB1C439C-D5CB-43A6-AFE5-19E71BF118DA}" srcOrd="13" destOrd="0" presId="urn:microsoft.com/office/officeart/2008/layout/VerticalAccentList"/>
    <dgm:cxn modelId="{573AEC04-BD76-466E-B39B-1B975A256592}" type="presParOf" srcId="{CB1C439C-D5CB-43A6-AFE5-19E71BF118DA}" destId="{58543B3B-6C84-4AC4-A301-B72B44F6C69C}" srcOrd="0" destOrd="0" presId="urn:microsoft.com/office/officeart/2008/layout/VerticalAccentList"/>
    <dgm:cxn modelId="{76596E65-2C6B-4978-9740-4A0616099ABF}" type="presParOf" srcId="{CB1C439C-D5CB-43A6-AFE5-19E71BF118DA}" destId="{32DCF45B-619D-4D01-86D1-AFB80FC04594}" srcOrd="1" destOrd="0" presId="urn:microsoft.com/office/officeart/2008/layout/VerticalAccentList"/>
    <dgm:cxn modelId="{043307FE-C283-4DB5-A51E-048FB7EE7562}" type="presParOf" srcId="{CB1C439C-D5CB-43A6-AFE5-19E71BF118DA}" destId="{F425CE9F-C612-4D41-9F9F-0BF43A26E88E}" srcOrd="2" destOrd="0" presId="urn:microsoft.com/office/officeart/2008/layout/VerticalAccentList"/>
    <dgm:cxn modelId="{C8535FF3-B090-40C5-B065-06456EF0A0E3}" type="presParOf" srcId="{CB1C439C-D5CB-43A6-AFE5-19E71BF118DA}" destId="{E614C79B-C801-4DBD-BD0F-48BED1DB1D5A}" srcOrd="3" destOrd="0" presId="urn:microsoft.com/office/officeart/2008/layout/VerticalAccentList"/>
    <dgm:cxn modelId="{020C6903-FA50-42A3-885D-C6AF5B3CEE4D}" type="presParOf" srcId="{CB1C439C-D5CB-43A6-AFE5-19E71BF118DA}" destId="{A340B335-3544-4CB2-99F4-0C7A640C13A2}" srcOrd="4" destOrd="0" presId="urn:microsoft.com/office/officeart/2008/layout/VerticalAccentList"/>
    <dgm:cxn modelId="{239E5268-96FC-4C72-8B8B-BAE61E101E6C}" type="presParOf" srcId="{CB1C439C-D5CB-43A6-AFE5-19E71BF118DA}" destId="{C58D41C0-742C-4793-A57E-AD994FABDF08}" srcOrd="5" destOrd="0" presId="urn:microsoft.com/office/officeart/2008/layout/VerticalAccentList"/>
    <dgm:cxn modelId="{2B1E8367-3A12-49F2-A180-93F14AF1AE2F}" type="presParOf" srcId="{CB1C439C-D5CB-43A6-AFE5-19E71BF118DA}" destId="{993CFBD2-92B3-4660-BA8D-D364378CD495}" srcOrd="6" destOrd="0" presId="urn:microsoft.com/office/officeart/2008/layout/VerticalAccentList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A141D2-A4D6-4247-B11A-1B9CBE45FE1E}">
      <dsp:nvSpPr>
        <dsp:cNvPr id="0" name=""/>
        <dsp:cNvSpPr/>
      </dsp:nvSpPr>
      <dsp:spPr>
        <a:xfrm>
          <a:off x="-3617274" y="-555868"/>
          <a:ext cx="4312137" cy="4312137"/>
        </a:xfrm>
        <a:prstGeom prst="blockArc">
          <a:avLst>
            <a:gd name="adj1" fmla="val 18900000"/>
            <a:gd name="adj2" fmla="val 2700000"/>
            <a:gd name="adj3" fmla="val 501"/>
          </a:avLst>
        </a:prstGeom>
        <a:noFill/>
        <a:ln w="254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EFE702-D40C-4CD5-999E-EF7E25103FB9}">
      <dsp:nvSpPr>
        <dsp:cNvPr id="0" name=""/>
        <dsp:cNvSpPr/>
      </dsp:nvSpPr>
      <dsp:spPr>
        <a:xfrm>
          <a:off x="364263" y="246046"/>
          <a:ext cx="5763341" cy="492349"/>
        </a:xfrm>
        <a:prstGeom prst="rect">
          <a:avLst/>
        </a:prstGeom>
        <a:solidFill>
          <a:schemeClr val="accent2">
            <a:shade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90802" tIns="60960" rIns="60960" bIns="60960" numCol="1" spcCol="1270" anchor="ctr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2400" i="1" kern="1200"/>
            <a:t>Trivial functional dependency</a:t>
          </a:r>
          <a:endParaRPr lang="en-US" sz="2400" kern="1200"/>
        </a:p>
      </dsp:txBody>
      <dsp:txXfrm>
        <a:off x="364263" y="246046"/>
        <a:ext cx="5763341" cy="492349"/>
      </dsp:txXfrm>
    </dsp:sp>
    <dsp:sp modelId="{9AE7F0E0-76C6-44EA-B105-5C968F0AAD92}">
      <dsp:nvSpPr>
        <dsp:cNvPr id="0" name=""/>
        <dsp:cNvSpPr/>
      </dsp:nvSpPr>
      <dsp:spPr>
        <a:xfrm>
          <a:off x="56545" y="184503"/>
          <a:ext cx="615436" cy="61543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9336620-FC7E-4619-B282-9F972E9406A7}">
      <dsp:nvSpPr>
        <dsp:cNvPr id="0" name=""/>
        <dsp:cNvSpPr/>
      </dsp:nvSpPr>
      <dsp:spPr>
        <a:xfrm>
          <a:off x="646539" y="984699"/>
          <a:ext cx="5481065" cy="492349"/>
        </a:xfrm>
        <a:prstGeom prst="rect">
          <a:avLst/>
        </a:prstGeom>
        <a:solidFill>
          <a:schemeClr val="accent2">
            <a:shade val="50000"/>
            <a:hueOff val="52229"/>
            <a:satOff val="-27935"/>
            <a:lumOff val="2765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90802" tIns="60960" rIns="60960" bIns="60960" numCol="1" spcCol="1270" anchor="ctr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i="1" kern="1200"/>
            <a:t>Non-Trivial functional dependency</a:t>
          </a:r>
          <a:endParaRPr lang="en-US" sz="2400" kern="1200"/>
        </a:p>
      </dsp:txBody>
      <dsp:txXfrm>
        <a:off x="646539" y="984699"/>
        <a:ext cx="5481065" cy="492349"/>
      </dsp:txXfrm>
    </dsp:sp>
    <dsp:sp modelId="{53395865-85E8-4BBF-92FC-18D1A86D86F9}">
      <dsp:nvSpPr>
        <dsp:cNvPr id="0" name=""/>
        <dsp:cNvSpPr/>
      </dsp:nvSpPr>
      <dsp:spPr>
        <a:xfrm>
          <a:off x="338820" y="923155"/>
          <a:ext cx="615436" cy="61543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50000"/>
              <a:hueOff val="48483"/>
              <a:satOff val="-27255"/>
              <a:lumOff val="2546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6089EE0-C354-47EF-88DB-5E7F6B60D428}">
      <dsp:nvSpPr>
        <dsp:cNvPr id="0" name=""/>
        <dsp:cNvSpPr/>
      </dsp:nvSpPr>
      <dsp:spPr>
        <a:xfrm>
          <a:off x="646539" y="1723351"/>
          <a:ext cx="5481065" cy="492349"/>
        </a:xfrm>
        <a:prstGeom prst="rect">
          <a:avLst/>
        </a:prstGeom>
        <a:solidFill>
          <a:schemeClr val="accent2">
            <a:shade val="50000"/>
            <a:hueOff val="104459"/>
            <a:satOff val="-55869"/>
            <a:lumOff val="5531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90802" tIns="60960" rIns="60960" bIns="60960" numCol="1" spcCol="1270" anchor="ctr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2400" i="1" kern="1200"/>
            <a:t>Multivalued functional dependency</a:t>
          </a:r>
          <a:endParaRPr lang="en-US" sz="2400" kern="1200"/>
        </a:p>
      </dsp:txBody>
      <dsp:txXfrm>
        <a:off x="646539" y="1723351"/>
        <a:ext cx="5481065" cy="492349"/>
      </dsp:txXfrm>
    </dsp:sp>
    <dsp:sp modelId="{3CD58CCF-8224-4C5E-806B-434CE064A744}">
      <dsp:nvSpPr>
        <dsp:cNvPr id="0" name=""/>
        <dsp:cNvSpPr/>
      </dsp:nvSpPr>
      <dsp:spPr>
        <a:xfrm>
          <a:off x="338820" y="1661807"/>
          <a:ext cx="615436" cy="61543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50000"/>
              <a:hueOff val="96966"/>
              <a:satOff val="-54511"/>
              <a:lumOff val="5093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E0E291B-06AB-455D-BB47-E16E91633055}">
      <dsp:nvSpPr>
        <dsp:cNvPr id="0" name=""/>
        <dsp:cNvSpPr/>
      </dsp:nvSpPr>
      <dsp:spPr>
        <a:xfrm>
          <a:off x="364263" y="2462003"/>
          <a:ext cx="5763341" cy="492349"/>
        </a:xfrm>
        <a:prstGeom prst="rect">
          <a:avLst/>
        </a:prstGeom>
        <a:solidFill>
          <a:schemeClr val="accent2">
            <a:shade val="50000"/>
            <a:hueOff val="52229"/>
            <a:satOff val="-27935"/>
            <a:lumOff val="2765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90802" tIns="60960" rIns="60960" bIns="60960" numCol="1" spcCol="1270" anchor="ctr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2400" i="1" kern="1200"/>
            <a:t>Transitive functional dependency</a:t>
          </a:r>
          <a:endParaRPr lang="en-US" sz="2400" kern="1200"/>
        </a:p>
      </dsp:txBody>
      <dsp:txXfrm>
        <a:off x="364263" y="2462003"/>
        <a:ext cx="5763341" cy="492349"/>
      </dsp:txXfrm>
    </dsp:sp>
    <dsp:sp modelId="{563F9509-02F3-498A-A847-AC1E0AF9C58A}">
      <dsp:nvSpPr>
        <dsp:cNvPr id="0" name=""/>
        <dsp:cNvSpPr/>
      </dsp:nvSpPr>
      <dsp:spPr>
        <a:xfrm>
          <a:off x="56545" y="2400460"/>
          <a:ext cx="615436" cy="61543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50000"/>
              <a:hueOff val="48483"/>
              <a:satOff val="-27255"/>
              <a:lumOff val="2546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C59E11-3950-4E8D-B587-8D66AB9F5992}">
      <dsp:nvSpPr>
        <dsp:cNvPr id="0" name=""/>
        <dsp:cNvSpPr/>
      </dsp:nvSpPr>
      <dsp:spPr>
        <a:xfrm>
          <a:off x="274320" y="167110"/>
          <a:ext cx="4937760" cy="4488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b" anchorCtr="0">
          <a:noAutofit/>
        </a:bodyPr>
        <a:lstStyle/>
        <a:p>
          <a:pPr marL="0" lvl="0" indent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i="1" kern="1200"/>
            <a:t>Maintain Consistency</a:t>
          </a:r>
        </a:p>
      </dsp:txBody>
      <dsp:txXfrm>
        <a:off x="274320" y="167110"/>
        <a:ext cx="4937760" cy="448887"/>
      </dsp:txXfrm>
    </dsp:sp>
    <dsp:sp modelId="{4AEEF318-E6AB-4D2A-AD80-7F8E12406550}">
      <dsp:nvSpPr>
        <dsp:cNvPr id="0" name=""/>
        <dsp:cNvSpPr/>
      </dsp:nvSpPr>
      <dsp:spPr>
        <a:xfrm>
          <a:off x="274320" y="615998"/>
          <a:ext cx="658368" cy="109728"/>
        </a:xfrm>
        <a:prstGeom prst="parallelogram">
          <a:avLst>
            <a:gd name="adj" fmla="val 140840"/>
          </a:avLst>
        </a:prstGeom>
        <a:solidFill>
          <a:schemeClr val="accent2">
            <a:shade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0EB7C3-2851-4830-8239-17DD62666FDA}">
      <dsp:nvSpPr>
        <dsp:cNvPr id="0" name=""/>
        <dsp:cNvSpPr/>
      </dsp:nvSpPr>
      <dsp:spPr>
        <a:xfrm>
          <a:off x="971092" y="615998"/>
          <a:ext cx="658368" cy="109728"/>
        </a:xfrm>
        <a:prstGeom prst="parallelogram">
          <a:avLst>
            <a:gd name="adj" fmla="val 140840"/>
          </a:avLst>
        </a:prstGeom>
        <a:solidFill>
          <a:schemeClr val="accent2">
            <a:shade val="50000"/>
            <a:hueOff val="14923"/>
            <a:satOff val="-7981"/>
            <a:lumOff val="7903"/>
            <a:alphaOff val="0"/>
          </a:schemeClr>
        </a:solidFill>
        <a:ln w="25400" cap="flat" cmpd="sng" algn="ctr">
          <a:solidFill>
            <a:schemeClr val="accent2">
              <a:shade val="50000"/>
              <a:hueOff val="14923"/>
              <a:satOff val="-7981"/>
              <a:lumOff val="790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DF507B8-0542-42A0-9F25-25948A5C8D6F}">
      <dsp:nvSpPr>
        <dsp:cNvPr id="0" name=""/>
        <dsp:cNvSpPr/>
      </dsp:nvSpPr>
      <dsp:spPr>
        <a:xfrm>
          <a:off x="1667865" y="615998"/>
          <a:ext cx="658368" cy="109728"/>
        </a:xfrm>
        <a:prstGeom prst="parallelogram">
          <a:avLst>
            <a:gd name="adj" fmla="val 140840"/>
          </a:avLst>
        </a:prstGeom>
        <a:solidFill>
          <a:schemeClr val="accent2">
            <a:shade val="50000"/>
            <a:hueOff val="29845"/>
            <a:satOff val="-15963"/>
            <a:lumOff val="15805"/>
            <a:alphaOff val="0"/>
          </a:schemeClr>
        </a:solidFill>
        <a:ln w="25400" cap="flat" cmpd="sng" algn="ctr">
          <a:solidFill>
            <a:schemeClr val="accent2">
              <a:shade val="50000"/>
              <a:hueOff val="29845"/>
              <a:satOff val="-15963"/>
              <a:lumOff val="1580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7047A8-2F17-4D37-91FA-E8F928B13598}">
      <dsp:nvSpPr>
        <dsp:cNvPr id="0" name=""/>
        <dsp:cNvSpPr/>
      </dsp:nvSpPr>
      <dsp:spPr>
        <a:xfrm>
          <a:off x="2364638" y="615998"/>
          <a:ext cx="658368" cy="109728"/>
        </a:xfrm>
        <a:prstGeom prst="parallelogram">
          <a:avLst>
            <a:gd name="adj" fmla="val 140840"/>
          </a:avLst>
        </a:prstGeom>
        <a:solidFill>
          <a:schemeClr val="accent2">
            <a:shade val="50000"/>
            <a:hueOff val="44768"/>
            <a:satOff val="-23944"/>
            <a:lumOff val="23708"/>
            <a:alphaOff val="0"/>
          </a:schemeClr>
        </a:solidFill>
        <a:ln w="25400" cap="flat" cmpd="sng" algn="ctr">
          <a:solidFill>
            <a:schemeClr val="accent2">
              <a:shade val="50000"/>
              <a:hueOff val="44768"/>
              <a:satOff val="-23944"/>
              <a:lumOff val="2370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775FA3-EDE5-4CBB-BE67-74DBA7D45E40}">
      <dsp:nvSpPr>
        <dsp:cNvPr id="0" name=""/>
        <dsp:cNvSpPr/>
      </dsp:nvSpPr>
      <dsp:spPr>
        <a:xfrm>
          <a:off x="3061411" y="615998"/>
          <a:ext cx="658368" cy="109728"/>
        </a:xfrm>
        <a:prstGeom prst="parallelogram">
          <a:avLst>
            <a:gd name="adj" fmla="val 140840"/>
          </a:avLst>
        </a:prstGeom>
        <a:solidFill>
          <a:schemeClr val="accent2">
            <a:shade val="50000"/>
            <a:hueOff val="59691"/>
            <a:satOff val="-31925"/>
            <a:lumOff val="31610"/>
            <a:alphaOff val="0"/>
          </a:schemeClr>
        </a:solidFill>
        <a:ln w="25400" cap="flat" cmpd="sng" algn="ctr">
          <a:solidFill>
            <a:schemeClr val="accent2">
              <a:shade val="50000"/>
              <a:hueOff val="59691"/>
              <a:satOff val="-31925"/>
              <a:lumOff val="3161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0231CC-B668-41A0-8CD7-6D9586E6BB4D}">
      <dsp:nvSpPr>
        <dsp:cNvPr id="0" name=""/>
        <dsp:cNvSpPr/>
      </dsp:nvSpPr>
      <dsp:spPr>
        <a:xfrm>
          <a:off x="3758184" y="615998"/>
          <a:ext cx="658368" cy="109728"/>
        </a:xfrm>
        <a:prstGeom prst="parallelogram">
          <a:avLst>
            <a:gd name="adj" fmla="val 140840"/>
          </a:avLst>
        </a:prstGeom>
        <a:solidFill>
          <a:schemeClr val="accent2">
            <a:shade val="50000"/>
            <a:hueOff val="74614"/>
            <a:satOff val="-39906"/>
            <a:lumOff val="39513"/>
            <a:alphaOff val="0"/>
          </a:schemeClr>
        </a:solidFill>
        <a:ln w="25400" cap="flat" cmpd="sng" algn="ctr">
          <a:solidFill>
            <a:schemeClr val="accent2">
              <a:shade val="50000"/>
              <a:hueOff val="74614"/>
              <a:satOff val="-39906"/>
              <a:lumOff val="3951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53E0F9-6D8F-4323-8D7A-A50B201704C9}">
      <dsp:nvSpPr>
        <dsp:cNvPr id="0" name=""/>
        <dsp:cNvSpPr/>
      </dsp:nvSpPr>
      <dsp:spPr>
        <a:xfrm>
          <a:off x="4454956" y="615998"/>
          <a:ext cx="658368" cy="109728"/>
        </a:xfrm>
        <a:prstGeom prst="parallelogram">
          <a:avLst>
            <a:gd name="adj" fmla="val 140840"/>
          </a:avLst>
        </a:prstGeom>
        <a:solidFill>
          <a:schemeClr val="accent2">
            <a:shade val="50000"/>
            <a:hueOff val="89536"/>
            <a:satOff val="-47888"/>
            <a:lumOff val="47415"/>
            <a:alphaOff val="0"/>
          </a:schemeClr>
        </a:solidFill>
        <a:ln w="25400" cap="flat" cmpd="sng" algn="ctr">
          <a:solidFill>
            <a:schemeClr val="accent2">
              <a:shade val="50000"/>
              <a:hueOff val="89536"/>
              <a:satOff val="-47888"/>
              <a:lumOff val="4741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5FD805-DDFF-4B4F-972F-6F03B1823FD0}">
      <dsp:nvSpPr>
        <dsp:cNvPr id="0" name=""/>
        <dsp:cNvSpPr/>
      </dsp:nvSpPr>
      <dsp:spPr>
        <a:xfrm>
          <a:off x="274320" y="755347"/>
          <a:ext cx="4937760" cy="4488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b" anchorCtr="0">
          <a:noAutofit/>
        </a:bodyPr>
        <a:lstStyle/>
        <a:p>
          <a:pPr marL="0" lvl="0" indent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i="1" kern="1200"/>
            <a:t>Avoiding Insertion anomaly Problem</a:t>
          </a:r>
        </a:p>
      </dsp:txBody>
      <dsp:txXfrm>
        <a:off x="274320" y="755347"/>
        <a:ext cx="4937760" cy="448887"/>
      </dsp:txXfrm>
    </dsp:sp>
    <dsp:sp modelId="{03B6CD13-DBC9-4733-9843-7DCD8DC2AE05}">
      <dsp:nvSpPr>
        <dsp:cNvPr id="0" name=""/>
        <dsp:cNvSpPr/>
      </dsp:nvSpPr>
      <dsp:spPr>
        <a:xfrm>
          <a:off x="274320" y="1204235"/>
          <a:ext cx="658368" cy="109728"/>
        </a:xfrm>
        <a:prstGeom prst="parallelogram">
          <a:avLst>
            <a:gd name="adj" fmla="val 140840"/>
          </a:avLst>
        </a:prstGeom>
        <a:solidFill>
          <a:schemeClr val="accent2">
            <a:shade val="50000"/>
            <a:hueOff val="104459"/>
            <a:satOff val="-55869"/>
            <a:lumOff val="55318"/>
            <a:alphaOff val="0"/>
          </a:schemeClr>
        </a:solidFill>
        <a:ln w="25400" cap="flat" cmpd="sng" algn="ctr">
          <a:solidFill>
            <a:schemeClr val="accent2">
              <a:shade val="50000"/>
              <a:hueOff val="104459"/>
              <a:satOff val="-55869"/>
              <a:lumOff val="5531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0475D7-7D1E-4128-8051-0DA2310CCD20}">
      <dsp:nvSpPr>
        <dsp:cNvPr id="0" name=""/>
        <dsp:cNvSpPr/>
      </dsp:nvSpPr>
      <dsp:spPr>
        <a:xfrm>
          <a:off x="971092" y="1204235"/>
          <a:ext cx="658368" cy="109728"/>
        </a:xfrm>
        <a:prstGeom prst="parallelogram">
          <a:avLst>
            <a:gd name="adj" fmla="val 140840"/>
          </a:avLst>
        </a:prstGeom>
        <a:solidFill>
          <a:schemeClr val="accent2">
            <a:shade val="50000"/>
            <a:hueOff val="89536"/>
            <a:satOff val="-47888"/>
            <a:lumOff val="47415"/>
            <a:alphaOff val="0"/>
          </a:schemeClr>
        </a:solidFill>
        <a:ln w="25400" cap="flat" cmpd="sng" algn="ctr">
          <a:solidFill>
            <a:schemeClr val="accent2">
              <a:shade val="50000"/>
              <a:hueOff val="89536"/>
              <a:satOff val="-47888"/>
              <a:lumOff val="4741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F4C347-A9CD-48E3-BAC5-32B59CF19BC1}">
      <dsp:nvSpPr>
        <dsp:cNvPr id="0" name=""/>
        <dsp:cNvSpPr/>
      </dsp:nvSpPr>
      <dsp:spPr>
        <a:xfrm>
          <a:off x="1667865" y="1204235"/>
          <a:ext cx="658368" cy="109728"/>
        </a:xfrm>
        <a:prstGeom prst="parallelogram">
          <a:avLst>
            <a:gd name="adj" fmla="val 140840"/>
          </a:avLst>
        </a:prstGeom>
        <a:solidFill>
          <a:schemeClr val="accent2">
            <a:shade val="50000"/>
            <a:hueOff val="74614"/>
            <a:satOff val="-39906"/>
            <a:lumOff val="39513"/>
            <a:alphaOff val="0"/>
          </a:schemeClr>
        </a:solidFill>
        <a:ln w="25400" cap="flat" cmpd="sng" algn="ctr">
          <a:solidFill>
            <a:schemeClr val="accent2">
              <a:shade val="50000"/>
              <a:hueOff val="74614"/>
              <a:satOff val="-39906"/>
              <a:lumOff val="3951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406E5E9-ECC7-4BC9-A036-469239D166D0}">
      <dsp:nvSpPr>
        <dsp:cNvPr id="0" name=""/>
        <dsp:cNvSpPr/>
      </dsp:nvSpPr>
      <dsp:spPr>
        <a:xfrm>
          <a:off x="2364638" y="1204235"/>
          <a:ext cx="658368" cy="109728"/>
        </a:xfrm>
        <a:prstGeom prst="parallelogram">
          <a:avLst>
            <a:gd name="adj" fmla="val 140840"/>
          </a:avLst>
        </a:prstGeom>
        <a:solidFill>
          <a:schemeClr val="accent2">
            <a:shade val="50000"/>
            <a:hueOff val="59691"/>
            <a:satOff val="-31925"/>
            <a:lumOff val="31610"/>
            <a:alphaOff val="0"/>
          </a:schemeClr>
        </a:solidFill>
        <a:ln w="25400" cap="flat" cmpd="sng" algn="ctr">
          <a:solidFill>
            <a:schemeClr val="accent2">
              <a:shade val="50000"/>
              <a:hueOff val="59691"/>
              <a:satOff val="-31925"/>
              <a:lumOff val="3161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73F8C1-9557-438A-A4B3-A5CA113AF3AE}">
      <dsp:nvSpPr>
        <dsp:cNvPr id="0" name=""/>
        <dsp:cNvSpPr/>
      </dsp:nvSpPr>
      <dsp:spPr>
        <a:xfrm>
          <a:off x="3061411" y="1204235"/>
          <a:ext cx="658368" cy="109728"/>
        </a:xfrm>
        <a:prstGeom prst="parallelogram">
          <a:avLst>
            <a:gd name="adj" fmla="val 140840"/>
          </a:avLst>
        </a:prstGeom>
        <a:solidFill>
          <a:schemeClr val="accent2">
            <a:shade val="50000"/>
            <a:hueOff val="44768"/>
            <a:satOff val="-23944"/>
            <a:lumOff val="23708"/>
            <a:alphaOff val="0"/>
          </a:schemeClr>
        </a:solidFill>
        <a:ln w="25400" cap="flat" cmpd="sng" algn="ctr">
          <a:solidFill>
            <a:schemeClr val="accent2">
              <a:shade val="50000"/>
              <a:hueOff val="44768"/>
              <a:satOff val="-23944"/>
              <a:lumOff val="2370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CC1D374-AD21-4A34-9C57-61CBF57911AC}">
      <dsp:nvSpPr>
        <dsp:cNvPr id="0" name=""/>
        <dsp:cNvSpPr/>
      </dsp:nvSpPr>
      <dsp:spPr>
        <a:xfrm>
          <a:off x="3758184" y="1204235"/>
          <a:ext cx="658368" cy="109728"/>
        </a:xfrm>
        <a:prstGeom prst="parallelogram">
          <a:avLst>
            <a:gd name="adj" fmla="val 140840"/>
          </a:avLst>
        </a:prstGeom>
        <a:solidFill>
          <a:schemeClr val="accent2">
            <a:shade val="50000"/>
            <a:hueOff val="29845"/>
            <a:satOff val="-15963"/>
            <a:lumOff val="15805"/>
            <a:alphaOff val="0"/>
          </a:schemeClr>
        </a:solidFill>
        <a:ln w="25400" cap="flat" cmpd="sng" algn="ctr">
          <a:solidFill>
            <a:schemeClr val="accent2">
              <a:shade val="50000"/>
              <a:hueOff val="29845"/>
              <a:satOff val="-15963"/>
              <a:lumOff val="1580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E2BAFA-738F-4A61-AA81-7F31A19B42A8}">
      <dsp:nvSpPr>
        <dsp:cNvPr id="0" name=""/>
        <dsp:cNvSpPr/>
      </dsp:nvSpPr>
      <dsp:spPr>
        <a:xfrm>
          <a:off x="4454956" y="1204235"/>
          <a:ext cx="658368" cy="109728"/>
        </a:xfrm>
        <a:prstGeom prst="parallelogram">
          <a:avLst>
            <a:gd name="adj" fmla="val 140840"/>
          </a:avLst>
        </a:prstGeom>
        <a:solidFill>
          <a:schemeClr val="accent2">
            <a:shade val="50000"/>
            <a:hueOff val="14923"/>
            <a:satOff val="-7981"/>
            <a:lumOff val="7903"/>
            <a:alphaOff val="0"/>
          </a:schemeClr>
        </a:solidFill>
        <a:ln w="25400" cap="flat" cmpd="sng" algn="ctr">
          <a:solidFill>
            <a:schemeClr val="accent2">
              <a:shade val="50000"/>
              <a:hueOff val="14923"/>
              <a:satOff val="-7981"/>
              <a:lumOff val="790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80526B-084E-4FB9-998B-5D1BE78F46F7}">
      <dsp:nvSpPr>
        <dsp:cNvPr id="0" name=""/>
        <dsp:cNvSpPr/>
      </dsp:nvSpPr>
      <dsp:spPr>
        <a:xfrm>
          <a:off x="744468" y="1090"/>
          <a:ext cx="3997463" cy="36340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b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i="1" kern="1200"/>
            <a:t>NUMpy </a:t>
          </a:r>
        </a:p>
      </dsp:txBody>
      <dsp:txXfrm>
        <a:off x="744468" y="1090"/>
        <a:ext cx="3997463" cy="363405"/>
      </dsp:txXfrm>
    </dsp:sp>
    <dsp:sp modelId="{C45B745B-03E2-441D-A8FC-B8FA7EEAA315}">
      <dsp:nvSpPr>
        <dsp:cNvPr id="0" name=""/>
        <dsp:cNvSpPr/>
      </dsp:nvSpPr>
      <dsp:spPr>
        <a:xfrm>
          <a:off x="744468" y="364495"/>
          <a:ext cx="532995" cy="88832"/>
        </a:xfrm>
        <a:prstGeom prst="parallelogram">
          <a:avLst>
            <a:gd name="adj" fmla="val 140840"/>
          </a:avLst>
        </a:prstGeom>
        <a:solidFill>
          <a:schemeClr val="accent2">
            <a:shade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791923-8474-401B-83CE-DCD26ED9C411}">
      <dsp:nvSpPr>
        <dsp:cNvPr id="0" name=""/>
        <dsp:cNvSpPr/>
      </dsp:nvSpPr>
      <dsp:spPr>
        <a:xfrm>
          <a:off x="1308554" y="364495"/>
          <a:ext cx="532995" cy="88832"/>
        </a:xfrm>
        <a:prstGeom prst="parallelogram">
          <a:avLst>
            <a:gd name="adj" fmla="val 140840"/>
          </a:avLst>
        </a:prstGeom>
        <a:solidFill>
          <a:schemeClr val="accent2">
            <a:shade val="50000"/>
            <a:hueOff val="5969"/>
            <a:satOff val="-3193"/>
            <a:lumOff val="3161"/>
            <a:alphaOff val="0"/>
          </a:schemeClr>
        </a:solidFill>
        <a:ln w="25400" cap="flat" cmpd="sng" algn="ctr">
          <a:solidFill>
            <a:schemeClr val="accent2">
              <a:shade val="50000"/>
              <a:hueOff val="5969"/>
              <a:satOff val="-3193"/>
              <a:lumOff val="3161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3639E54-FCBC-4B14-99FE-5281D021F70A}">
      <dsp:nvSpPr>
        <dsp:cNvPr id="0" name=""/>
        <dsp:cNvSpPr/>
      </dsp:nvSpPr>
      <dsp:spPr>
        <a:xfrm>
          <a:off x="1872641" y="364495"/>
          <a:ext cx="532995" cy="88832"/>
        </a:xfrm>
        <a:prstGeom prst="parallelogram">
          <a:avLst>
            <a:gd name="adj" fmla="val 140840"/>
          </a:avLst>
        </a:prstGeom>
        <a:solidFill>
          <a:schemeClr val="accent2">
            <a:shade val="50000"/>
            <a:hueOff val="11938"/>
            <a:satOff val="-6385"/>
            <a:lumOff val="6322"/>
            <a:alphaOff val="0"/>
          </a:schemeClr>
        </a:solidFill>
        <a:ln w="25400" cap="flat" cmpd="sng" algn="ctr">
          <a:solidFill>
            <a:schemeClr val="accent2">
              <a:shade val="50000"/>
              <a:hueOff val="11938"/>
              <a:satOff val="-6385"/>
              <a:lumOff val="6322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DC2A8C-7B8F-447A-BC8A-7946953186AC}">
      <dsp:nvSpPr>
        <dsp:cNvPr id="0" name=""/>
        <dsp:cNvSpPr/>
      </dsp:nvSpPr>
      <dsp:spPr>
        <a:xfrm>
          <a:off x="2436727" y="364495"/>
          <a:ext cx="532995" cy="88832"/>
        </a:xfrm>
        <a:prstGeom prst="parallelogram">
          <a:avLst>
            <a:gd name="adj" fmla="val 140840"/>
          </a:avLst>
        </a:prstGeom>
        <a:solidFill>
          <a:schemeClr val="accent2">
            <a:shade val="50000"/>
            <a:hueOff val="17907"/>
            <a:satOff val="-9578"/>
            <a:lumOff val="9483"/>
            <a:alphaOff val="0"/>
          </a:schemeClr>
        </a:solidFill>
        <a:ln w="25400" cap="flat" cmpd="sng" algn="ctr">
          <a:solidFill>
            <a:schemeClr val="accent2">
              <a:shade val="50000"/>
              <a:hueOff val="17907"/>
              <a:satOff val="-9578"/>
              <a:lumOff val="948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3021BB-E002-4A7E-94E2-19C3DAFB616C}">
      <dsp:nvSpPr>
        <dsp:cNvPr id="0" name=""/>
        <dsp:cNvSpPr/>
      </dsp:nvSpPr>
      <dsp:spPr>
        <a:xfrm>
          <a:off x="3000814" y="364495"/>
          <a:ext cx="532995" cy="88832"/>
        </a:xfrm>
        <a:prstGeom prst="parallelogram">
          <a:avLst>
            <a:gd name="adj" fmla="val 140840"/>
          </a:avLst>
        </a:prstGeom>
        <a:solidFill>
          <a:schemeClr val="accent2">
            <a:shade val="50000"/>
            <a:hueOff val="23876"/>
            <a:satOff val="-12770"/>
            <a:lumOff val="12644"/>
            <a:alphaOff val="0"/>
          </a:schemeClr>
        </a:solidFill>
        <a:ln w="25400" cap="flat" cmpd="sng" algn="ctr">
          <a:solidFill>
            <a:schemeClr val="accent2">
              <a:shade val="50000"/>
              <a:hueOff val="23876"/>
              <a:satOff val="-12770"/>
              <a:lumOff val="12644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797804-F3E1-4CB3-98A3-8F2E38B7A932}">
      <dsp:nvSpPr>
        <dsp:cNvPr id="0" name=""/>
        <dsp:cNvSpPr/>
      </dsp:nvSpPr>
      <dsp:spPr>
        <a:xfrm>
          <a:off x="3564900" y="364495"/>
          <a:ext cx="532995" cy="88832"/>
        </a:xfrm>
        <a:prstGeom prst="parallelogram">
          <a:avLst>
            <a:gd name="adj" fmla="val 140840"/>
          </a:avLst>
        </a:prstGeom>
        <a:solidFill>
          <a:schemeClr val="accent2">
            <a:shade val="50000"/>
            <a:hueOff val="29845"/>
            <a:satOff val="-15963"/>
            <a:lumOff val="15805"/>
            <a:alphaOff val="0"/>
          </a:schemeClr>
        </a:solidFill>
        <a:ln w="25400" cap="flat" cmpd="sng" algn="ctr">
          <a:solidFill>
            <a:schemeClr val="accent2">
              <a:shade val="50000"/>
              <a:hueOff val="29845"/>
              <a:satOff val="-15963"/>
              <a:lumOff val="1580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725644-4360-4165-970E-2B3CBF78453D}">
      <dsp:nvSpPr>
        <dsp:cNvPr id="0" name=""/>
        <dsp:cNvSpPr/>
      </dsp:nvSpPr>
      <dsp:spPr>
        <a:xfrm>
          <a:off x="4128987" y="364495"/>
          <a:ext cx="532995" cy="88832"/>
        </a:xfrm>
        <a:prstGeom prst="parallelogram">
          <a:avLst>
            <a:gd name="adj" fmla="val 140840"/>
          </a:avLst>
        </a:prstGeom>
        <a:solidFill>
          <a:schemeClr val="accent2">
            <a:shade val="50000"/>
            <a:hueOff val="35814"/>
            <a:satOff val="-19155"/>
            <a:lumOff val="18966"/>
            <a:alphaOff val="0"/>
          </a:schemeClr>
        </a:solidFill>
        <a:ln w="25400" cap="flat" cmpd="sng" algn="ctr">
          <a:solidFill>
            <a:schemeClr val="accent2">
              <a:shade val="50000"/>
              <a:hueOff val="35814"/>
              <a:satOff val="-19155"/>
              <a:lumOff val="1896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DC42BA-BA78-4677-AA32-AC137872C491}">
      <dsp:nvSpPr>
        <dsp:cNvPr id="0" name=""/>
        <dsp:cNvSpPr/>
      </dsp:nvSpPr>
      <dsp:spPr>
        <a:xfrm>
          <a:off x="744468" y="492513"/>
          <a:ext cx="3997463" cy="36340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b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b="0" i="1" u="none" kern="1200"/>
            <a:t>SCIpy</a:t>
          </a:r>
          <a:endParaRPr lang="en-US" sz="2000" i="1" kern="1200"/>
        </a:p>
      </dsp:txBody>
      <dsp:txXfrm>
        <a:off x="744468" y="492513"/>
        <a:ext cx="3997463" cy="363405"/>
      </dsp:txXfrm>
    </dsp:sp>
    <dsp:sp modelId="{E0585CB8-44F5-40AF-80BB-537EF7961472}">
      <dsp:nvSpPr>
        <dsp:cNvPr id="0" name=""/>
        <dsp:cNvSpPr/>
      </dsp:nvSpPr>
      <dsp:spPr>
        <a:xfrm>
          <a:off x="744468" y="855919"/>
          <a:ext cx="532995" cy="88832"/>
        </a:xfrm>
        <a:prstGeom prst="parallelogram">
          <a:avLst>
            <a:gd name="adj" fmla="val 140840"/>
          </a:avLst>
        </a:prstGeom>
        <a:solidFill>
          <a:schemeClr val="accent2">
            <a:shade val="50000"/>
            <a:hueOff val="41784"/>
            <a:satOff val="-22348"/>
            <a:lumOff val="22127"/>
            <a:alphaOff val="0"/>
          </a:schemeClr>
        </a:solidFill>
        <a:ln w="25400" cap="flat" cmpd="sng" algn="ctr">
          <a:solidFill>
            <a:schemeClr val="accent2">
              <a:shade val="50000"/>
              <a:hueOff val="41784"/>
              <a:satOff val="-22348"/>
              <a:lumOff val="22127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F54AE-D4FE-4769-8396-0A2501F812B8}">
      <dsp:nvSpPr>
        <dsp:cNvPr id="0" name=""/>
        <dsp:cNvSpPr/>
      </dsp:nvSpPr>
      <dsp:spPr>
        <a:xfrm>
          <a:off x="1308554" y="855919"/>
          <a:ext cx="532995" cy="88832"/>
        </a:xfrm>
        <a:prstGeom prst="parallelogram">
          <a:avLst>
            <a:gd name="adj" fmla="val 140840"/>
          </a:avLst>
        </a:prstGeom>
        <a:solidFill>
          <a:schemeClr val="accent2">
            <a:shade val="50000"/>
            <a:hueOff val="47753"/>
            <a:satOff val="-25540"/>
            <a:lumOff val="25288"/>
            <a:alphaOff val="0"/>
          </a:schemeClr>
        </a:solidFill>
        <a:ln w="25400" cap="flat" cmpd="sng" algn="ctr">
          <a:solidFill>
            <a:schemeClr val="accent2">
              <a:shade val="50000"/>
              <a:hueOff val="47753"/>
              <a:satOff val="-25540"/>
              <a:lumOff val="2528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69FA59-FE00-4095-B677-4A0D5991AE4F}">
      <dsp:nvSpPr>
        <dsp:cNvPr id="0" name=""/>
        <dsp:cNvSpPr/>
      </dsp:nvSpPr>
      <dsp:spPr>
        <a:xfrm>
          <a:off x="1872641" y="855919"/>
          <a:ext cx="532995" cy="88832"/>
        </a:xfrm>
        <a:prstGeom prst="parallelogram">
          <a:avLst>
            <a:gd name="adj" fmla="val 140840"/>
          </a:avLst>
        </a:prstGeom>
        <a:solidFill>
          <a:schemeClr val="accent2">
            <a:shade val="50000"/>
            <a:hueOff val="53722"/>
            <a:satOff val="-28733"/>
            <a:lumOff val="28449"/>
            <a:alphaOff val="0"/>
          </a:schemeClr>
        </a:solidFill>
        <a:ln w="25400" cap="flat" cmpd="sng" algn="ctr">
          <a:solidFill>
            <a:schemeClr val="accent2">
              <a:shade val="50000"/>
              <a:hueOff val="53722"/>
              <a:satOff val="-28733"/>
              <a:lumOff val="28449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D9C6E7-63DE-40A5-98A2-DD2A73907D27}">
      <dsp:nvSpPr>
        <dsp:cNvPr id="0" name=""/>
        <dsp:cNvSpPr/>
      </dsp:nvSpPr>
      <dsp:spPr>
        <a:xfrm>
          <a:off x="2436727" y="855919"/>
          <a:ext cx="532995" cy="88832"/>
        </a:xfrm>
        <a:prstGeom prst="parallelogram">
          <a:avLst>
            <a:gd name="adj" fmla="val 140840"/>
          </a:avLst>
        </a:prstGeom>
        <a:solidFill>
          <a:schemeClr val="accent2">
            <a:shade val="50000"/>
            <a:hueOff val="59691"/>
            <a:satOff val="-31925"/>
            <a:lumOff val="31610"/>
            <a:alphaOff val="0"/>
          </a:schemeClr>
        </a:solidFill>
        <a:ln w="25400" cap="flat" cmpd="sng" algn="ctr">
          <a:solidFill>
            <a:schemeClr val="accent2">
              <a:shade val="50000"/>
              <a:hueOff val="59691"/>
              <a:satOff val="-31925"/>
              <a:lumOff val="3161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DBBA23-0556-4CB3-872B-63CC71BE235A}">
      <dsp:nvSpPr>
        <dsp:cNvPr id="0" name=""/>
        <dsp:cNvSpPr/>
      </dsp:nvSpPr>
      <dsp:spPr>
        <a:xfrm>
          <a:off x="3000814" y="855919"/>
          <a:ext cx="532995" cy="88832"/>
        </a:xfrm>
        <a:prstGeom prst="parallelogram">
          <a:avLst>
            <a:gd name="adj" fmla="val 140840"/>
          </a:avLst>
        </a:prstGeom>
        <a:solidFill>
          <a:schemeClr val="accent2">
            <a:shade val="50000"/>
            <a:hueOff val="65660"/>
            <a:satOff val="-35118"/>
            <a:lumOff val="34771"/>
            <a:alphaOff val="0"/>
          </a:schemeClr>
        </a:solidFill>
        <a:ln w="25400" cap="flat" cmpd="sng" algn="ctr">
          <a:solidFill>
            <a:schemeClr val="accent2">
              <a:shade val="50000"/>
              <a:hueOff val="65660"/>
              <a:satOff val="-35118"/>
              <a:lumOff val="34771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3676D2C-E0A7-4F0A-B1A0-37F4FE4CB9E7}">
      <dsp:nvSpPr>
        <dsp:cNvPr id="0" name=""/>
        <dsp:cNvSpPr/>
      </dsp:nvSpPr>
      <dsp:spPr>
        <a:xfrm>
          <a:off x="3564900" y="855919"/>
          <a:ext cx="532995" cy="88832"/>
        </a:xfrm>
        <a:prstGeom prst="parallelogram">
          <a:avLst>
            <a:gd name="adj" fmla="val 140840"/>
          </a:avLst>
        </a:prstGeom>
        <a:solidFill>
          <a:schemeClr val="accent2">
            <a:shade val="50000"/>
            <a:hueOff val="71629"/>
            <a:satOff val="-38310"/>
            <a:lumOff val="37932"/>
            <a:alphaOff val="0"/>
          </a:schemeClr>
        </a:solidFill>
        <a:ln w="25400" cap="flat" cmpd="sng" algn="ctr">
          <a:solidFill>
            <a:schemeClr val="accent2">
              <a:shade val="50000"/>
              <a:hueOff val="71629"/>
              <a:satOff val="-38310"/>
              <a:lumOff val="37932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BEB139-C179-4B9D-A21C-30F674464264}">
      <dsp:nvSpPr>
        <dsp:cNvPr id="0" name=""/>
        <dsp:cNvSpPr/>
      </dsp:nvSpPr>
      <dsp:spPr>
        <a:xfrm>
          <a:off x="4128987" y="855919"/>
          <a:ext cx="532995" cy="88832"/>
        </a:xfrm>
        <a:prstGeom prst="parallelogram">
          <a:avLst>
            <a:gd name="adj" fmla="val 140840"/>
          </a:avLst>
        </a:prstGeom>
        <a:solidFill>
          <a:schemeClr val="accent2">
            <a:shade val="50000"/>
            <a:hueOff val="77598"/>
            <a:satOff val="-41503"/>
            <a:lumOff val="41093"/>
            <a:alphaOff val="0"/>
          </a:schemeClr>
        </a:solidFill>
        <a:ln w="25400" cap="flat" cmpd="sng" algn="ctr">
          <a:solidFill>
            <a:schemeClr val="accent2">
              <a:shade val="50000"/>
              <a:hueOff val="77598"/>
              <a:satOff val="-41503"/>
              <a:lumOff val="4109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9FEF92-6A3B-4635-A449-B6ED580B3450}">
      <dsp:nvSpPr>
        <dsp:cNvPr id="0" name=""/>
        <dsp:cNvSpPr/>
      </dsp:nvSpPr>
      <dsp:spPr>
        <a:xfrm>
          <a:off x="744468" y="983936"/>
          <a:ext cx="3997463" cy="36340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b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i="1" kern="1200"/>
            <a:t>PANDAS</a:t>
          </a:r>
        </a:p>
      </dsp:txBody>
      <dsp:txXfrm>
        <a:off x="744468" y="983936"/>
        <a:ext cx="3997463" cy="363405"/>
      </dsp:txXfrm>
    </dsp:sp>
    <dsp:sp modelId="{BDAE7ED8-0D40-4071-AF57-0107665BA2AB}">
      <dsp:nvSpPr>
        <dsp:cNvPr id="0" name=""/>
        <dsp:cNvSpPr/>
      </dsp:nvSpPr>
      <dsp:spPr>
        <a:xfrm>
          <a:off x="744468" y="1347342"/>
          <a:ext cx="532995" cy="88832"/>
        </a:xfrm>
        <a:prstGeom prst="parallelogram">
          <a:avLst>
            <a:gd name="adj" fmla="val 140840"/>
          </a:avLst>
        </a:prstGeom>
        <a:solidFill>
          <a:schemeClr val="accent2">
            <a:shade val="50000"/>
            <a:hueOff val="83567"/>
            <a:satOff val="-44695"/>
            <a:lumOff val="44254"/>
            <a:alphaOff val="0"/>
          </a:schemeClr>
        </a:solidFill>
        <a:ln w="25400" cap="flat" cmpd="sng" algn="ctr">
          <a:solidFill>
            <a:schemeClr val="accent2">
              <a:shade val="50000"/>
              <a:hueOff val="83567"/>
              <a:satOff val="-44695"/>
              <a:lumOff val="44254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A690E3-C68E-4B60-8AA1-616E28E1FFB4}">
      <dsp:nvSpPr>
        <dsp:cNvPr id="0" name=""/>
        <dsp:cNvSpPr/>
      </dsp:nvSpPr>
      <dsp:spPr>
        <a:xfrm>
          <a:off x="1308554" y="1347342"/>
          <a:ext cx="532995" cy="88832"/>
        </a:xfrm>
        <a:prstGeom prst="parallelogram">
          <a:avLst>
            <a:gd name="adj" fmla="val 140840"/>
          </a:avLst>
        </a:prstGeom>
        <a:solidFill>
          <a:schemeClr val="accent2">
            <a:shade val="50000"/>
            <a:hueOff val="89536"/>
            <a:satOff val="-47888"/>
            <a:lumOff val="47415"/>
            <a:alphaOff val="0"/>
          </a:schemeClr>
        </a:solidFill>
        <a:ln w="25400" cap="flat" cmpd="sng" algn="ctr">
          <a:solidFill>
            <a:schemeClr val="accent2">
              <a:shade val="50000"/>
              <a:hueOff val="89536"/>
              <a:satOff val="-47888"/>
              <a:lumOff val="4741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D268A5C-76D9-413B-90AD-EB7B07DC40ED}">
      <dsp:nvSpPr>
        <dsp:cNvPr id="0" name=""/>
        <dsp:cNvSpPr/>
      </dsp:nvSpPr>
      <dsp:spPr>
        <a:xfrm>
          <a:off x="1872641" y="1347342"/>
          <a:ext cx="532995" cy="88832"/>
        </a:xfrm>
        <a:prstGeom prst="parallelogram">
          <a:avLst>
            <a:gd name="adj" fmla="val 140840"/>
          </a:avLst>
        </a:prstGeom>
        <a:solidFill>
          <a:schemeClr val="accent2">
            <a:shade val="50000"/>
            <a:hueOff val="95505"/>
            <a:satOff val="-51080"/>
            <a:lumOff val="50576"/>
            <a:alphaOff val="0"/>
          </a:schemeClr>
        </a:solidFill>
        <a:ln w="25400" cap="flat" cmpd="sng" algn="ctr">
          <a:solidFill>
            <a:schemeClr val="accent2">
              <a:shade val="50000"/>
              <a:hueOff val="95505"/>
              <a:satOff val="-51080"/>
              <a:lumOff val="5057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977CA0-1641-4ECC-B8DC-B158DC1BA2F7}">
      <dsp:nvSpPr>
        <dsp:cNvPr id="0" name=""/>
        <dsp:cNvSpPr/>
      </dsp:nvSpPr>
      <dsp:spPr>
        <a:xfrm>
          <a:off x="2436727" y="1347342"/>
          <a:ext cx="532995" cy="88832"/>
        </a:xfrm>
        <a:prstGeom prst="parallelogram">
          <a:avLst>
            <a:gd name="adj" fmla="val 140840"/>
          </a:avLst>
        </a:prstGeom>
        <a:solidFill>
          <a:schemeClr val="accent2">
            <a:shade val="50000"/>
            <a:hueOff val="101474"/>
            <a:satOff val="-54273"/>
            <a:lumOff val="53737"/>
            <a:alphaOff val="0"/>
          </a:schemeClr>
        </a:solidFill>
        <a:ln w="25400" cap="flat" cmpd="sng" algn="ctr">
          <a:solidFill>
            <a:schemeClr val="accent2">
              <a:shade val="50000"/>
              <a:hueOff val="101474"/>
              <a:satOff val="-54273"/>
              <a:lumOff val="53737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641C64-8D53-44C1-BBAF-080DF4391D8F}">
      <dsp:nvSpPr>
        <dsp:cNvPr id="0" name=""/>
        <dsp:cNvSpPr/>
      </dsp:nvSpPr>
      <dsp:spPr>
        <a:xfrm>
          <a:off x="3000814" y="1347342"/>
          <a:ext cx="532995" cy="88832"/>
        </a:xfrm>
        <a:prstGeom prst="parallelogram">
          <a:avLst>
            <a:gd name="adj" fmla="val 140840"/>
          </a:avLst>
        </a:prstGeom>
        <a:solidFill>
          <a:schemeClr val="accent2">
            <a:shade val="50000"/>
            <a:hueOff val="101474"/>
            <a:satOff val="-54273"/>
            <a:lumOff val="53737"/>
            <a:alphaOff val="0"/>
          </a:schemeClr>
        </a:solidFill>
        <a:ln w="25400" cap="flat" cmpd="sng" algn="ctr">
          <a:solidFill>
            <a:schemeClr val="accent2">
              <a:shade val="50000"/>
              <a:hueOff val="101474"/>
              <a:satOff val="-54273"/>
              <a:lumOff val="53737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420F07-1909-444C-87E0-38D410688AB1}">
      <dsp:nvSpPr>
        <dsp:cNvPr id="0" name=""/>
        <dsp:cNvSpPr/>
      </dsp:nvSpPr>
      <dsp:spPr>
        <a:xfrm>
          <a:off x="3564900" y="1347342"/>
          <a:ext cx="532995" cy="88832"/>
        </a:xfrm>
        <a:prstGeom prst="parallelogram">
          <a:avLst>
            <a:gd name="adj" fmla="val 140840"/>
          </a:avLst>
        </a:prstGeom>
        <a:solidFill>
          <a:schemeClr val="accent2">
            <a:shade val="50000"/>
            <a:hueOff val="95505"/>
            <a:satOff val="-51080"/>
            <a:lumOff val="50576"/>
            <a:alphaOff val="0"/>
          </a:schemeClr>
        </a:solidFill>
        <a:ln w="25400" cap="flat" cmpd="sng" algn="ctr">
          <a:solidFill>
            <a:schemeClr val="accent2">
              <a:shade val="50000"/>
              <a:hueOff val="95505"/>
              <a:satOff val="-51080"/>
              <a:lumOff val="5057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00E3DD-D8E3-43B0-974E-6C5A8EE71B89}">
      <dsp:nvSpPr>
        <dsp:cNvPr id="0" name=""/>
        <dsp:cNvSpPr/>
      </dsp:nvSpPr>
      <dsp:spPr>
        <a:xfrm>
          <a:off x="4128987" y="1347342"/>
          <a:ext cx="532995" cy="88832"/>
        </a:xfrm>
        <a:prstGeom prst="parallelogram">
          <a:avLst>
            <a:gd name="adj" fmla="val 140840"/>
          </a:avLst>
        </a:prstGeom>
        <a:solidFill>
          <a:schemeClr val="accent2">
            <a:shade val="50000"/>
            <a:hueOff val="89536"/>
            <a:satOff val="-47888"/>
            <a:lumOff val="47415"/>
            <a:alphaOff val="0"/>
          </a:schemeClr>
        </a:solidFill>
        <a:ln w="25400" cap="flat" cmpd="sng" algn="ctr">
          <a:solidFill>
            <a:schemeClr val="accent2">
              <a:shade val="50000"/>
              <a:hueOff val="89536"/>
              <a:satOff val="-47888"/>
              <a:lumOff val="4741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365129-3081-48C4-AE02-D232793B22E3}">
      <dsp:nvSpPr>
        <dsp:cNvPr id="0" name=""/>
        <dsp:cNvSpPr/>
      </dsp:nvSpPr>
      <dsp:spPr>
        <a:xfrm>
          <a:off x="744468" y="1475360"/>
          <a:ext cx="3997463" cy="36340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b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b="0" i="1" u="none" kern="1200"/>
            <a:t>functional-dependencies</a:t>
          </a:r>
          <a:endParaRPr lang="en-US" sz="2000" i="1" kern="1200"/>
        </a:p>
      </dsp:txBody>
      <dsp:txXfrm>
        <a:off x="744468" y="1475360"/>
        <a:ext cx="3997463" cy="363405"/>
      </dsp:txXfrm>
    </dsp:sp>
    <dsp:sp modelId="{9ACDE6D9-1594-4EBB-8BC6-36FC22F65334}">
      <dsp:nvSpPr>
        <dsp:cNvPr id="0" name=""/>
        <dsp:cNvSpPr/>
      </dsp:nvSpPr>
      <dsp:spPr>
        <a:xfrm>
          <a:off x="744468" y="1838765"/>
          <a:ext cx="532995" cy="88832"/>
        </a:xfrm>
        <a:prstGeom prst="parallelogram">
          <a:avLst>
            <a:gd name="adj" fmla="val 140840"/>
          </a:avLst>
        </a:prstGeom>
        <a:solidFill>
          <a:schemeClr val="accent2">
            <a:shade val="50000"/>
            <a:hueOff val="83567"/>
            <a:satOff val="-44695"/>
            <a:lumOff val="44254"/>
            <a:alphaOff val="0"/>
          </a:schemeClr>
        </a:solidFill>
        <a:ln w="25400" cap="flat" cmpd="sng" algn="ctr">
          <a:solidFill>
            <a:schemeClr val="accent2">
              <a:shade val="50000"/>
              <a:hueOff val="83567"/>
              <a:satOff val="-44695"/>
              <a:lumOff val="44254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5E51BF-C647-4AFF-AC8B-A1075677BC80}">
      <dsp:nvSpPr>
        <dsp:cNvPr id="0" name=""/>
        <dsp:cNvSpPr/>
      </dsp:nvSpPr>
      <dsp:spPr>
        <a:xfrm>
          <a:off x="1308554" y="1838765"/>
          <a:ext cx="532995" cy="88832"/>
        </a:xfrm>
        <a:prstGeom prst="parallelogram">
          <a:avLst>
            <a:gd name="adj" fmla="val 140840"/>
          </a:avLst>
        </a:prstGeom>
        <a:solidFill>
          <a:schemeClr val="accent2">
            <a:shade val="50000"/>
            <a:hueOff val="77598"/>
            <a:satOff val="-41503"/>
            <a:lumOff val="41093"/>
            <a:alphaOff val="0"/>
          </a:schemeClr>
        </a:solidFill>
        <a:ln w="25400" cap="flat" cmpd="sng" algn="ctr">
          <a:solidFill>
            <a:schemeClr val="accent2">
              <a:shade val="50000"/>
              <a:hueOff val="77598"/>
              <a:satOff val="-41503"/>
              <a:lumOff val="4109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0942B1-F449-4ACB-853E-8360FD5A261D}">
      <dsp:nvSpPr>
        <dsp:cNvPr id="0" name=""/>
        <dsp:cNvSpPr/>
      </dsp:nvSpPr>
      <dsp:spPr>
        <a:xfrm>
          <a:off x="1872641" y="1838765"/>
          <a:ext cx="532995" cy="88832"/>
        </a:xfrm>
        <a:prstGeom prst="parallelogram">
          <a:avLst>
            <a:gd name="adj" fmla="val 140840"/>
          </a:avLst>
        </a:prstGeom>
        <a:solidFill>
          <a:schemeClr val="accent2">
            <a:shade val="50000"/>
            <a:hueOff val="71629"/>
            <a:satOff val="-38310"/>
            <a:lumOff val="37932"/>
            <a:alphaOff val="0"/>
          </a:schemeClr>
        </a:solidFill>
        <a:ln w="25400" cap="flat" cmpd="sng" algn="ctr">
          <a:solidFill>
            <a:schemeClr val="accent2">
              <a:shade val="50000"/>
              <a:hueOff val="71629"/>
              <a:satOff val="-38310"/>
              <a:lumOff val="37932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6944E7-AB02-41BE-BF85-3FFC2AF2E248}">
      <dsp:nvSpPr>
        <dsp:cNvPr id="0" name=""/>
        <dsp:cNvSpPr/>
      </dsp:nvSpPr>
      <dsp:spPr>
        <a:xfrm>
          <a:off x="2436727" y="1838765"/>
          <a:ext cx="532995" cy="88832"/>
        </a:xfrm>
        <a:prstGeom prst="parallelogram">
          <a:avLst>
            <a:gd name="adj" fmla="val 140840"/>
          </a:avLst>
        </a:prstGeom>
        <a:solidFill>
          <a:schemeClr val="accent2">
            <a:shade val="50000"/>
            <a:hueOff val="65660"/>
            <a:satOff val="-35118"/>
            <a:lumOff val="34771"/>
            <a:alphaOff val="0"/>
          </a:schemeClr>
        </a:solidFill>
        <a:ln w="25400" cap="flat" cmpd="sng" algn="ctr">
          <a:solidFill>
            <a:schemeClr val="accent2">
              <a:shade val="50000"/>
              <a:hueOff val="65660"/>
              <a:satOff val="-35118"/>
              <a:lumOff val="34771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3C73CA-BBBA-40DD-BD7E-E2FC36BC93FB}">
      <dsp:nvSpPr>
        <dsp:cNvPr id="0" name=""/>
        <dsp:cNvSpPr/>
      </dsp:nvSpPr>
      <dsp:spPr>
        <a:xfrm>
          <a:off x="3000814" y="1838765"/>
          <a:ext cx="532995" cy="88832"/>
        </a:xfrm>
        <a:prstGeom prst="parallelogram">
          <a:avLst>
            <a:gd name="adj" fmla="val 140840"/>
          </a:avLst>
        </a:prstGeom>
        <a:solidFill>
          <a:schemeClr val="accent2">
            <a:shade val="50000"/>
            <a:hueOff val="59691"/>
            <a:satOff val="-31925"/>
            <a:lumOff val="31610"/>
            <a:alphaOff val="0"/>
          </a:schemeClr>
        </a:solidFill>
        <a:ln w="25400" cap="flat" cmpd="sng" algn="ctr">
          <a:solidFill>
            <a:schemeClr val="accent2">
              <a:shade val="50000"/>
              <a:hueOff val="59691"/>
              <a:satOff val="-31925"/>
              <a:lumOff val="3161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1D4315-D77D-49FE-8F4B-FB51FE9EF836}">
      <dsp:nvSpPr>
        <dsp:cNvPr id="0" name=""/>
        <dsp:cNvSpPr/>
      </dsp:nvSpPr>
      <dsp:spPr>
        <a:xfrm>
          <a:off x="3564900" y="1838765"/>
          <a:ext cx="532995" cy="88832"/>
        </a:xfrm>
        <a:prstGeom prst="parallelogram">
          <a:avLst>
            <a:gd name="adj" fmla="val 140840"/>
          </a:avLst>
        </a:prstGeom>
        <a:solidFill>
          <a:schemeClr val="accent2">
            <a:shade val="50000"/>
            <a:hueOff val="53722"/>
            <a:satOff val="-28733"/>
            <a:lumOff val="28449"/>
            <a:alphaOff val="0"/>
          </a:schemeClr>
        </a:solidFill>
        <a:ln w="25400" cap="flat" cmpd="sng" algn="ctr">
          <a:solidFill>
            <a:schemeClr val="accent2">
              <a:shade val="50000"/>
              <a:hueOff val="53722"/>
              <a:satOff val="-28733"/>
              <a:lumOff val="28449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C3DD68-14D7-44AE-B03A-CA8E49E47175}">
      <dsp:nvSpPr>
        <dsp:cNvPr id="0" name=""/>
        <dsp:cNvSpPr/>
      </dsp:nvSpPr>
      <dsp:spPr>
        <a:xfrm>
          <a:off x="4128987" y="1838765"/>
          <a:ext cx="532995" cy="88832"/>
        </a:xfrm>
        <a:prstGeom prst="parallelogram">
          <a:avLst>
            <a:gd name="adj" fmla="val 140840"/>
          </a:avLst>
        </a:prstGeom>
        <a:solidFill>
          <a:schemeClr val="accent2">
            <a:shade val="50000"/>
            <a:hueOff val="47753"/>
            <a:satOff val="-25540"/>
            <a:lumOff val="25288"/>
            <a:alphaOff val="0"/>
          </a:schemeClr>
        </a:solidFill>
        <a:ln w="25400" cap="flat" cmpd="sng" algn="ctr">
          <a:solidFill>
            <a:schemeClr val="accent2">
              <a:shade val="50000"/>
              <a:hueOff val="47753"/>
              <a:satOff val="-25540"/>
              <a:lumOff val="2528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7010C2-7B93-43A8-B33E-C25B31755730}">
      <dsp:nvSpPr>
        <dsp:cNvPr id="0" name=""/>
        <dsp:cNvSpPr/>
      </dsp:nvSpPr>
      <dsp:spPr>
        <a:xfrm>
          <a:off x="744468" y="1966783"/>
          <a:ext cx="3997463" cy="36340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b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i="1" kern="1200"/>
            <a:t>Django</a:t>
          </a:r>
        </a:p>
      </dsp:txBody>
      <dsp:txXfrm>
        <a:off x="744468" y="1966783"/>
        <a:ext cx="3997463" cy="363405"/>
      </dsp:txXfrm>
    </dsp:sp>
    <dsp:sp modelId="{58543B3B-6C84-4AC4-A301-B72B44F6C69C}">
      <dsp:nvSpPr>
        <dsp:cNvPr id="0" name=""/>
        <dsp:cNvSpPr/>
      </dsp:nvSpPr>
      <dsp:spPr>
        <a:xfrm>
          <a:off x="744468" y="2330189"/>
          <a:ext cx="532995" cy="88832"/>
        </a:xfrm>
        <a:prstGeom prst="parallelogram">
          <a:avLst>
            <a:gd name="adj" fmla="val 140840"/>
          </a:avLst>
        </a:prstGeom>
        <a:solidFill>
          <a:schemeClr val="accent2">
            <a:shade val="50000"/>
            <a:hueOff val="41784"/>
            <a:satOff val="-22348"/>
            <a:lumOff val="22127"/>
            <a:alphaOff val="0"/>
          </a:schemeClr>
        </a:solidFill>
        <a:ln w="25400" cap="flat" cmpd="sng" algn="ctr">
          <a:solidFill>
            <a:schemeClr val="accent2">
              <a:shade val="50000"/>
              <a:hueOff val="41784"/>
              <a:satOff val="-22348"/>
              <a:lumOff val="22127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DCF45B-619D-4D01-86D1-AFB80FC04594}">
      <dsp:nvSpPr>
        <dsp:cNvPr id="0" name=""/>
        <dsp:cNvSpPr/>
      </dsp:nvSpPr>
      <dsp:spPr>
        <a:xfrm>
          <a:off x="1308554" y="2330189"/>
          <a:ext cx="532995" cy="88832"/>
        </a:xfrm>
        <a:prstGeom prst="parallelogram">
          <a:avLst>
            <a:gd name="adj" fmla="val 140840"/>
          </a:avLst>
        </a:prstGeom>
        <a:solidFill>
          <a:schemeClr val="accent2">
            <a:shade val="50000"/>
            <a:hueOff val="35814"/>
            <a:satOff val="-19155"/>
            <a:lumOff val="18966"/>
            <a:alphaOff val="0"/>
          </a:schemeClr>
        </a:solidFill>
        <a:ln w="25400" cap="flat" cmpd="sng" algn="ctr">
          <a:solidFill>
            <a:schemeClr val="accent2">
              <a:shade val="50000"/>
              <a:hueOff val="35814"/>
              <a:satOff val="-19155"/>
              <a:lumOff val="1896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25CE9F-C612-4D41-9F9F-0BF43A26E88E}">
      <dsp:nvSpPr>
        <dsp:cNvPr id="0" name=""/>
        <dsp:cNvSpPr/>
      </dsp:nvSpPr>
      <dsp:spPr>
        <a:xfrm>
          <a:off x="1872641" y="2330189"/>
          <a:ext cx="532995" cy="88832"/>
        </a:xfrm>
        <a:prstGeom prst="parallelogram">
          <a:avLst>
            <a:gd name="adj" fmla="val 140840"/>
          </a:avLst>
        </a:prstGeom>
        <a:solidFill>
          <a:schemeClr val="accent2">
            <a:shade val="50000"/>
            <a:hueOff val="29845"/>
            <a:satOff val="-15963"/>
            <a:lumOff val="15805"/>
            <a:alphaOff val="0"/>
          </a:schemeClr>
        </a:solidFill>
        <a:ln w="25400" cap="flat" cmpd="sng" algn="ctr">
          <a:solidFill>
            <a:schemeClr val="accent2">
              <a:shade val="50000"/>
              <a:hueOff val="29845"/>
              <a:satOff val="-15963"/>
              <a:lumOff val="1580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14C79B-C801-4DBD-BD0F-48BED1DB1D5A}">
      <dsp:nvSpPr>
        <dsp:cNvPr id="0" name=""/>
        <dsp:cNvSpPr/>
      </dsp:nvSpPr>
      <dsp:spPr>
        <a:xfrm>
          <a:off x="2436727" y="2330189"/>
          <a:ext cx="532995" cy="88832"/>
        </a:xfrm>
        <a:prstGeom prst="parallelogram">
          <a:avLst>
            <a:gd name="adj" fmla="val 140840"/>
          </a:avLst>
        </a:prstGeom>
        <a:solidFill>
          <a:schemeClr val="accent2">
            <a:shade val="50000"/>
            <a:hueOff val="23876"/>
            <a:satOff val="-12770"/>
            <a:lumOff val="12644"/>
            <a:alphaOff val="0"/>
          </a:schemeClr>
        </a:solidFill>
        <a:ln w="25400" cap="flat" cmpd="sng" algn="ctr">
          <a:solidFill>
            <a:schemeClr val="accent2">
              <a:shade val="50000"/>
              <a:hueOff val="23876"/>
              <a:satOff val="-12770"/>
              <a:lumOff val="12644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40B335-3544-4CB2-99F4-0C7A640C13A2}">
      <dsp:nvSpPr>
        <dsp:cNvPr id="0" name=""/>
        <dsp:cNvSpPr/>
      </dsp:nvSpPr>
      <dsp:spPr>
        <a:xfrm>
          <a:off x="3000814" y="2330189"/>
          <a:ext cx="532995" cy="88832"/>
        </a:xfrm>
        <a:prstGeom prst="parallelogram">
          <a:avLst>
            <a:gd name="adj" fmla="val 140840"/>
          </a:avLst>
        </a:prstGeom>
        <a:solidFill>
          <a:schemeClr val="accent2">
            <a:shade val="50000"/>
            <a:hueOff val="17907"/>
            <a:satOff val="-9578"/>
            <a:lumOff val="9483"/>
            <a:alphaOff val="0"/>
          </a:schemeClr>
        </a:solidFill>
        <a:ln w="25400" cap="flat" cmpd="sng" algn="ctr">
          <a:solidFill>
            <a:schemeClr val="accent2">
              <a:shade val="50000"/>
              <a:hueOff val="17907"/>
              <a:satOff val="-9578"/>
              <a:lumOff val="948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8D41C0-742C-4793-A57E-AD994FABDF08}">
      <dsp:nvSpPr>
        <dsp:cNvPr id="0" name=""/>
        <dsp:cNvSpPr/>
      </dsp:nvSpPr>
      <dsp:spPr>
        <a:xfrm>
          <a:off x="3564900" y="2330189"/>
          <a:ext cx="532995" cy="88832"/>
        </a:xfrm>
        <a:prstGeom prst="parallelogram">
          <a:avLst>
            <a:gd name="adj" fmla="val 140840"/>
          </a:avLst>
        </a:prstGeom>
        <a:solidFill>
          <a:schemeClr val="accent2">
            <a:shade val="50000"/>
            <a:hueOff val="11938"/>
            <a:satOff val="-6385"/>
            <a:lumOff val="6322"/>
            <a:alphaOff val="0"/>
          </a:schemeClr>
        </a:solidFill>
        <a:ln w="25400" cap="flat" cmpd="sng" algn="ctr">
          <a:solidFill>
            <a:schemeClr val="accent2">
              <a:shade val="50000"/>
              <a:hueOff val="11938"/>
              <a:satOff val="-6385"/>
              <a:lumOff val="6322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3CFBD2-92B3-4660-BA8D-D364378CD495}">
      <dsp:nvSpPr>
        <dsp:cNvPr id="0" name=""/>
        <dsp:cNvSpPr/>
      </dsp:nvSpPr>
      <dsp:spPr>
        <a:xfrm>
          <a:off x="4128987" y="2330189"/>
          <a:ext cx="532995" cy="88832"/>
        </a:xfrm>
        <a:prstGeom prst="parallelogram">
          <a:avLst>
            <a:gd name="adj" fmla="val 140840"/>
          </a:avLst>
        </a:prstGeom>
        <a:solidFill>
          <a:schemeClr val="accent2">
            <a:shade val="50000"/>
            <a:hueOff val="5969"/>
            <a:satOff val="-3193"/>
            <a:lumOff val="3161"/>
            <a:alphaOff val="0"/>
          </a:schemeClr>
        </a:solidFill>
        <a:ln w="25400" cap="flat" cmpd="sng" algn="ctr">
          <a:solidFill>
            <a:schemeClr val="accent2">
              <a:shade val="50000"/>
              <a:hueOff val="5969"/>
              <a:satOff val="-3193"/>
              <a:lumOff val="3161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VerticalAccentList">
  <dgm:title val=""/>
  <dgm:desc val=""/>
  <dgm:catLst>
    <dgm:cat type="list" pri="16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text" refType="primFontSz" refFor="des" refForName="childtext" op="gte"/>
      <dgm:constr type="w" for="ch" forName="composite" refType="w"/>
      <dgm:constr type="h" for="ch" forName="composite" refType="h"/>
      <dgm:constr type="w" for="ch" forName="parallelogramComposite" refType="w"/>
      <dgm:constr type="h" for="ch" forName="parallelogramComposite" refType="h"/>
      <dgm:constr type="w" for="ch" forName="parenttextcomposite" refType="w" fact="0.9"/>
      <dgm:constr type="h" for="ch" forName="parenttextcomposite" refType="h" fact="0.6"/>
      <dgm:constr type="h" for="ch" forName="sibTrans" refType="h" refFor="ch" refForName="composite" op="equ" fact="0.02"/>
      <dgm:constr type="h" for="ch" forName="sibTrans" op="equ"/>
    </dgm:constrLst>
    <dgm:forEach name="nodesForEach" axis="ch" ptType="node">
      <dgm:layoutNode name="parenttextcomposite">
        <dgm:alg type="composite">
          <dgm:param type="ar" val="11"/>
        </dgm:alg>
        <dgm:shape xmlns:r="http://schemas.openxmlformats.org/officeDocument/2006/relationships" r:blip="">
          <dgm:adjLst/>
        </dgm:shape>
        <dgm:constrLst>
          <dgm:constr type="h" for="ch" forName="parenttext" refType="h"/>
          <dgm:constr type="w" for="ch" forName="parenttext" refType="w"/>
        </dgm:constrLst>
        <dgm:layoutNode name="parenttext" styleLbl="revTx">
          <dgm:varLst>
            <dgm:chMax/>
            <dgm:chPref val="2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</dgm:alg>
            </dgm:if>
            <dgm:else name="Name6">
              <dgm:alg type="tx">
                <dgm:param type="parTxLTRAlign" val="r"/>
                <dgm:param type="txAnchorVert" val="b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choose name="Name7">
        <dgm:if name="Name8" axis="ch" ptType="node" func="cnt" op="gte" val="1">
          <dgm:layoutNode name="composite">
            <dgm:alg type="composite">
              <dgm:param type="ar" val="6"/>
            </dgm:alg>
            <dgm:shape xmlns:r="http://schemas.openxmlformats.org/officeDocument/2006/relationships" r:blip="">
              <dgm:adjLst/>
            </dgm:shape>
            <dgm:choose name="Name9">
              <dgm:if name="Name10" func="var" arg="dir" op="equ" val="norm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301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if>
              <dgm:else name="Name11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883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else>
            </dgm:choose>
            <dgm:ruleLst/>
            <dgm:layoutNode name="chevron1" styleLbl="alignNode1">
              <dgm:alg type="sp"/>
              <dgm:choose name="Name12">
                <dgm:if name="Name13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4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2" styleLbl="alignNode1">
              <dgm:alg type="sp"/>
              <dgm:choose name="Name15">
                <dgm:if name="Name16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7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3" styleLbl="alignNode1">
              <dgm:alg type="sp"/>
              <dgm:choose name="Name18">
                <dgm:if name="Name19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0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4" styleLbl="alignNode1">
              <dgm:alg type="sp"/>
              <dgm:choose name="Name21">
                <dgm:if name="Name22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3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5" styleLbl="alignNode1">
              <dgm:alg type="sp"/>
              <dgm:choose name="Name24">
                <dgm:if name="Name25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6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6" styleLbl="alignNode1">
              <dgm:alg type="sp"/>
              <dgm:choose name="Name27">
                <dgm:if name="Name28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9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7" styleLbl="alignNode1">
              <dgm:alg type="sp"/>
              <dgm:choose name="Name30">
                <dgm:if name="Name31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32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ildtext" styleLbl="solidFgAcc1">
              <dgm:varLst>
                <dgm:chMax/>
                <dgm:chPref val="0"/>
                <dgm:bulletEnabled val="1"/>
              </dgm:varLst>
              <dgm:choose name="Name33">
                <dgm:if name="Name34" func="var" arg="dir" op="equ" val="norm">
                  <dgm:alg type="tx">
                    <dgm:param type="parTxLTRAlign" val="l"/>
                    <dgm:param type="txAnchorVertCh" val="t"/>
                  </dgm:alg>
                </dgm:if>
                <dgm:else name="Name35">
                  <dgm:alg type="tx">
                    <dgm:param type="parTxLTRAlign" val="r"/>
                    <dgm:param type="shpTxLTRAlignCh" val="r"/>
                    <dgm:param type="txAnchorVertCh" val="t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2"/>
                <dgm:constr type="rMarg" refType="primFontSz" fact="0.2"/>
                <dgm:constr type="tMarg" refType="primFontSz" fact="0.2"/>
                <dgm:constr type="bMarg" refType="primFontSz" fact="0.2"/>
              </dgm:constrLst>
              <dgm:ruleLst>
                <dgm:rule type="primFontSz" val="5" fact="NaN" max="NaN"/>
              </dgm:ruleLst>
            </dgm:layoutNode>
          </dgm:layoutNode>
        </dgm:if>
        <dgm:else name="Name36">
          <dgm:layoutNode name="parallelogramComposite">
            <dgm:alg type="composite">
              <dgm:param type="ar" val="50"/>
            </dgm:alg>
            <dgm:shape xmlns:r="http://schemas.openxmlformats.org/officeDocument/2006/relationships" r:blip="">
              <dgm:adjLst/>
            </dgm:shape>
            <dgm:constrLst>
              <dgm:constr type="l" for="ch" forName="parallelogram1" refType="w" fact="0"/>
              <dgm:constr type="t" for="ch" forName="parallelogram1" refType="h" fact="0"/>
              <dgm:constr type="w" for="ch" forName="parallelogram1" refType="w" fact="0.12"/>
              <dgm:constr type="h" for="ch" forName="parallelogram1" refType="h"/>
              <dgm:constr type="l" for="ch" forName="parallelogram2" refType="w" fact="0.127"/>
              <dgm:constr type="t" for="ch" forName="parallelogram2" refType="h" fact="0"/>
              <dgm:constr type="w" for="ch" forName="parallelogram2" refType="w" fact="0.12"/>
              <dgm:constr type="h" for="ch" forName="parallelogram2" refType="h"/>
              <dgm:constr type="l" for="ch" forName="parallelogram3" refType="w" fact="0.254"/>
              <dgm:constr type="t" for="ch" forName="parallelogram3" refType="h" fact="0"/>
              <dgm:constr type="w" for="ch" forName="parallelogram3" refType="w" fact="0.12"/>
              <dgm:constr type="h" for="ch" forName="parallelogram3" refType="h"/>
              <dgm:constr type="l" for="ch" forName="parallelogram4" refType="w" fact="0.381"/>
              <dgm:constr type="t" for="ch" forName="parallelogram4" refType="h" fact="0"/>
              <dgm:constr type="w" for="ch" forName="parallelogram4" refType="w" fact="0.12"/>
              <dgm:constr type="h" for="ch" forName="parallelogram4" refType="h"/>
              <dgm:constr type="l" for="ch" forName="parallelogram5" refType="w" fact="0.508"/>
              <dgm:constr type="t" for="ch" forName="parallelogram5" refType="h" fact="0"/>
              <dgm:constr type="w" for="ch" forName="parallelogram5" refType="w" fact="0.12"/>
              <dgm:constr type="h" for="ch" forName="parallelogram5" refType="h"/>
              <dgm:constr type="l" for="ch" forName="parallelogram6" refType="w" fact="0.635"/>
              <dgm:constr type="t" for="ch" forName="parallelogram6" refType="h" fact="0"/>
              <dgm:constr type="w" for="ch" forName="parallelogram6" refType="w" fact="0.12"/>
              <dgm:constr type="h" for="ch" forName="parallelogram6" refType="h"/>
              <dgm:constr type="l" for="ch" forName="parallelogram7" refType="w" fact="0.762"/>
              <dgm:constr type="t" for="ch" forName="parallelogram7" refType="h" fact="0"/>
              <dgm:constr type="w" for="ch" forName="parallelogram7" refType="w" fact="0.12"/>
              <dgm:constr type="h" for="ch" forName="parallelogram7" refType="h"/>
            </dgm:constrLst>
            <dgm:ruleLst/>
            <dgm:layoutNode name="parallelogram1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2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3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4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5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6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7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</dgm:layoutNode>
        </dgm:else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VerticalAccentList">
  <dgm:title val=""/>
  <dgm:desc val=""/>
  <dgm:catLst>
    <dgm:cat type="list" pri="16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text" refType="primFontSz" refFor="des" refForName="childtext" op="gte"/>
      <dgm:constr type="w" for="ch" forName="composite" refType="w"/>
      <dgm:constr type="h" for="ch" forName="composite" refType="h"/>
      <dgm:constr type="w" for="ch" forName="parallelogramComposite" refType="w"/>
      <dgm:constr type="h" for="ch" forName="parallelogramComposite" refType="h"/>
      <dgm:constr type="w" for="ch" forName="parenttextcomposite" refType="w" fact="0.9"/>
      <dgm:constr type="h" for="ch" forName="parenttextcomposite" refType="h" fact="0.6"/>
      <dgm:constr type="h" for="ch" forName="sibTrans" refType="h" refFor="ch" refForName="composite" op="equ" fact="0.02"/>
      <dgm:constr type="h" for="ch" forName="sibTrans" op="equ"/>
    </dgm:constrLst>
    <dgm:forEach name="nodesForEach" axis="ch" ptType="node">
      <dgm:layoutNode name="parenttextcomposite">
        <dgm:alg type="composite">
          <dgm:param type="ar" val="11"/>
        </dgm:alg>
        <dgm:shape xmlns:r="http://schemas.openxmlformats.org/officeDocument/2006/relationships" r:blip="">
          <dgm:adjLst/>
        </dgm:shape>
        <dgm:constrLst>
          <dgm:constr type="h" for="ch" forName="parenttext" refType="h"/>
          <dgm:constr type="w" for="ch" forName="parenttext" refType="w"/>
        </dgm:constrLst>
        <dgm:layoutNode name="parenttext" styleLbl="revTx">
          <dgm:varLst>
            <dgm:chMax/>
            <dgm:chPref val="2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</dgm:alg>
            </dgm:if>
            <dgm:else name="Name6">
              <dgm:alg type="tx">
                <dgm:param type="parTxLTRAlign" val="r"/>
                <dgm:param type="txAnchorVert" val="b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choose name="Name7">
        <dgm:if name="Name8" axis="ch" ptType="node" func="cnt" op="gte" val="1">
          <dgm:layoutNode name="composite">
            <dgm:alg type="composite">
              <dgm:param type="ar" val="6"/>
            </dgm:alg>
            <dgm:shape xmlns:r="http://schemas.openxmlformats.org/officeDocument/2006/relationships" r:blip="">
              <dgm:adjLst/>
            </dgm:shape>
            <dgm:choose name="Name9">
              <dgm:if name="Name10" func="var" arg="dir" op="equ" val="norm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301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if>
              <dgm:else name="Name11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883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else>
            </dgm:choose>
            <dgm:ruleLst/>
            <dgm:layoutNode name="chevron1" styleLbl="alignNode1">
              <dgm:alg type="sp"/>
              <dgm:choose name="Name12">
                <dgm:if name="Name13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4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2" styleLbl="alignNode1">
              <dgm:alg type="sp"/>
              <dgm:choose name="Name15">
                <dgm:if name="Name16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7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3" styleLbl="alignNode1">
              <dgm:alg type="sp"/>
              <dgm:choose name="Name18">
                <dgm:if name="Name19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0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4" styleLbl="alignNode1">
              <dgm:alg type="sp"/>
              <dgm:choose name="Name21">
                <dgm:if name="Name22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3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5" styleLbl="alignNode1">
              <dgm:alg type="sp"/>
              <dgm:choose name="Name24">
                <dgm:if name="Name25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6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6" styleLbl="alignNode1">
              <dgm:alg type="sp"/>
              <dgm:choose name="Name27">
                <dgm:if name="Name28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9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7" styleLbl="alignNode1">
              <dgm:alg type="sp"/>
              <dgm:choose name="Name30">
                <dgm:if name="Name31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32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ildtext" styleLbl="solidFgAcc1">
              <dgm:varLst>
                <dgm:chMax/>
                <dgm:chPref val="0"/>
                <dgm:bulletEnabled val="1"/>
              </dgm:varLst>
              <dgm:choose name="Name33">
                <dgm:if name="Name34" func="var" arg="dir" op="equ" val="norm">
                  <dgm:alg type="tx">
                    <dgm:param type="parTxLTRAlign" val="l"/>
                    <dgm:param type="txAnchorVertCh" val="t"/>
                  </dgm:alg>
                </dgm:if>
                <dgm:else name="Name35">
                  <dgm:alg type="tx">
                    <dgm:param type="parTxLTRAlign" val="r"/>
                    <dgm:param type="shpTxLTRAlignCh" val="r"/>
                    <dgm:param type="txAnchorVertCh" val="t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2"/>
                <dgm:constr type="rMarg" refType="primFontSz" fact="0.2"/>
                <dgm:constr type="tMarg" refType="primFontSz" fact="0.2"/>
                <dgm:constr type="bMarg" refType="primFontSz" fact="0.2"/>
              </dgm:constrLst>
              <dgm:ruleLst>
                <dgm:rule type="primFontSz" val="5" fact="NaN" max="NaN"/>
              </dgm:ruleLst>
            </dgm:layoutNode>
          </dgm:layoutNode>
        </dgm:if>
        <dgm:else name="Name36">
          <dgm:layoutNode name="parallelogramComposite">
            <dgm:alg type="composite">
              <dgm:param type="ar" val="50"/>
            </dgm:alg>
            <dgm:shape xmlns:r="http://schemas.openxmlformats.org/officeDocument/2006/relationships" r:blip="">
              <dgm:adjLst/>
            </dgm:shape>
            <dgm:constrLst>
              <dgm:constr type="l" for="ch" forName="parallelogram1" refType="w" fact="0"/>
              <dgm:constr type="t" for="ch" forName="parallelogram1" refType="h" fact="0"/>
              <dgm:constr type="w" for="ch" forName="parallelogram1" refType="w" fact="0.12"/>
              <dgm:constr type="h" for="ch" forName="parallelogram1" refType="h"/>
              <dgm:constr type="l" for="ch" forName="parallelogram2" refType="w" fact="0.127"/>
              <dgm:constr type="t" for="ch" forName="parallelogram2" refType="h" fact="0"/>
              <dgm:constr type="w" for="ch" forName="parallelogram2" refType="w" fact="0.12"/>
              <dgm:constr type="h" for="ch" forName="parallelogram2" refType="h"/>
              <dgm:constr type="l" for="ch" forName="parallelogram3" refType="w" fact="0.254"/>
              <dgm:constr type="t" for="ch" forName="parallelogram3" refType="h" fact="0"/>
              <dgm:constr type="w" for="ch" forName="parallelogram3" refType="w" fact="0.12"/>
              <dgm:constr type="h" for="ch" forName="parallelogram3" refType="h"/>
              <dgm:constr type="l" for="ch" forName="parallelogram4" refType="w" fact="0.381"/>
              <dgm:constr type="t" for="ch" forName="parallelogram4" refType="h" fact="0"/>
              <dgm:constr type="w" for="ch" forName="parallelogram4" refType="w" fact="0.12"/>
              <dgm:constr type="h" for="ch" forName="parallelogram4" refType="h"/>
              <dgm:constr type="l" for="ch" forName="parallelogram5" refType="w" fact="0.508"/>
              <dgm:constr type="t" for="ch" forName="parallelogram5" refType="h" fact="0"/>
              <dgm:constr type="w" for="ch" forName="parallelogram5" refType="w" fact="0.12"/>
              <dgm:constr type="h" for="ch" forName="parallelogram5" refType="h"/>
              <dgm:constr type="l" for="ch" forName="parallelogram6" refType="w" fact="0.635"/>
              <dgm:constr type="t" for="ch" forName="parallelogram6" refType="h" fact="0"/>
              <dgm:constr type="w" for="ch" forName="parallelogram6" refType="w" fact="0.12"/>
              <dgm:constr type="h" for="ch" forName="parallelogram6" refType="h"/>
              <dgm:constr type="l" for="ch" forName="parallelogram7" refType="w" fact="0.762"/>
              <dgm:constr type="t" for="ch" forName="parallelogram7" refType="h" fact="0"/>
              <dgm:constr type="w" for="ch" forName="parallelogram7" refType="w" fact="0.12"/>
              <dgm:constr type="h" for="ch" forName="parallelogram7" refType="h"/>
            </dgm:constrLst>
            <dgm:ruleLst/>
            <dgm:layoutNode name="parallelogram1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2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3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4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5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6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7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</dgm:layoutNode>
        </dgm:else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</Template>
  <TotalTime>0</TotalTime>
  <Pages>4</Pages>
  <Words>252</Words>
  <Characters>1338</Characters>
  <Application>Microsoft Office Word</Application>
  <DocSecurity>0</DocSecurity>
  <Lines>106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2022-03-11T15:43:00Z</dcterms:created>
  <dcterms:modified xsi:type="dcterms:W3CDTF">2025-02-13T20:33:00Z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5174e0fb8f878acd933364cf9bf063553792073be4d0983cfae18cf231aee44e</vt:lpwstr>
  </property>
</Properties>
</file>